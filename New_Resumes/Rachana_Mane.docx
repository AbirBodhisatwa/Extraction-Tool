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XSpec="center" w:tblpY="-2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5E0"/>
      </w:tblPr>
      <w:tblGrid>
        <w:gridCol w:w="1452"/>
        <w:gridCol w:w="13"/>
        <w:gridCol w:w="3960"/>
        <w:gridCol w:w="2619"/>
        <w:gridCol w:w="1053"/>
        <w:gridCol w:w="15"/>
        <w:gridCol w:w="94"/>
        <w:gridCol w:w="180"/>
        <w:gridCol w:w="1311"/>
      </w:tblGrid>
      <w:tr w:rsidR="00C37432" w:rsidRPr="00C37432" w:rsidTr="00C37432">
        <w:trPr>
          <w:trHeight w:val="254"/>
        </w:trPr>
        <w:tc>
          <w:tcPr>
            <w:tcW w:w="5000" w:type="pct"/>
            <w:gridSpan w:val="9"/>
            <w:tcBorders>
              <w:bottom w:val="double" w:sz="6" w:space="0" w:color="E36C0A" w:themeColor="accent6" w:themeShade="BF"/>
            </w:tcBorders>
            <w:shd w:val="clear" w:color="auto" w:fill="auto"/>
            <w:vAlign w:val="center"/>
          </w:tcPr>
          <w:p w:rsidR="004908E9" w:rsidRPr="00C37432" w:rsidRDefault="008B3D42" w:rsidP="00F17594">
            <w:pPr>
              <w:ind w:right="-108"/>
              <w:rPr>
                <w:rFonts w:ascii="Candara" w:hAnsi="Candara" w:cs="Tahoma"/>
                <w:b/>
                <w:color w:val="000000" w:themeColor="text1"/>
                <w:sz w:val="36"/>
                <w:szCs w:val="18"/>
              </w:rPr>
            </w:pPr>
            <w:r w:rsidRPr="00C37432">
              <w:rPr>
                <w:rFonts w:ascii="Candara" w:hAnsi="Candara" w:cs="Tahoma"/>
                <w:b/>
                <w:color w:val="000000" w:themeColor="text1"/>
                <w:sz w:val="48"/>
                <w:szCs w:val="18"/>
              </w:rPr>
              <w:softHyphen/>
            </w:r>
            <w:r w:rsidRPr="00C37432">
              <w:rPr>
                <w:rFonts w:ascii="Candara" w:hAnsi="Candara" w:cs="Tahoma"/>
                <w:b/>
                <w:color w:val="000000" w:themeColor="text1"/>
                <w:sz w:val="48"/>
                <w:szCs w:val="18"/>
              </w:rPr>
              <w:softHyphen/>
            </w:r>
            <w:bookmarkStart w:id="0" w:name="_GoBack"/>
            <w:bookmarkEnd w:id="0"/>
            <w:r w:rsidR="005C26A7" w:rsidRPr="00C37432">
              <w:rPr>
                <w:rFonts w:ascii="Candara" w:hAnsi="Candara" w:cs="Tahoma"/>
                <w:b/>
                <w:color w:val="000000" w:themeColor="text1"/>
                <w:sz w:val="48"/>
                <w:szCs w:val="18"/>
              </w:rPr>
              <w:t>R</w:t>
            </w:r>
            <w:r w:rsidR="005C26A7" w:rsidRPr="00C37432">
              <w:rPr>
                <w:rFonts w:ascii="Candara" w:hAnsi="Candara" w:cs="Tahoma"/>
                <w:b/>
                <w:color w:val="000000" w:themeColor="text1"/>
                <w:sz w:val="32"/>
                <w:szCs w:val="18"/>
              </w:rPr>
              <w:t>ACHANA</w:t>
            </w:r>
            <w:r w:rsidR="005C26A7" w:rsidRPr="00C37432">
              <w:rPr>
                <w:rFonts w:ascii="Candara" w:hAnsi="Candara" w:cs="Tahoma"/>
                <w:b/>
                <w:color w:val="000000" w:themeColor="text1"/>
                <w:sz w:val="48"/>
                <w:szCs w:val="18"/>
              </w:rPr>
              <w:t xml:space="preserve"> M</w:t>
            </w:r>
            <w:r w:rsidR="005C26A7" w:rsidRPr="00C37432">
              <w:rPr>
                <w:rFonts w:ascii="Candara" w:hAnsi="Candara" w:cs="Tahoma"/>
                <w:b/>
                <w:color w:val="000000" w:themeColor="text1"/>
                <w:sz w:val="32"/>
                <w:szCs w:val="18"/>
              </w:rPr>
              <w:t>ANE</w:t>
            </w:r>
          </w:p>
        </w:tc>
      </w:tr>
      <w:tr w:rsidR="00C37432" w:rsidRPr="00C37432" w:rsidTr="00C37432">
        <w:trPr>
          <w:trHeight w:val="338"/>
        </w:trPr>
        <w:tc>
          <w:tcPr>
            <w:tcW w:w="5000" w:type="pct"/>
            <w:gridSpan w:val="9"/>
            <w:tcBorders>
              <w:top w:val="double" w:sz="6" w:space="0" w:color="E36C0A" w:themeColor="accent6" w:themeShade="BF"/>
              <w:bottom w:val="double" w:sz="6" w:space="0" w:color="E36C0A" w:themeColor="accent6" w:themeShade="BF"/>
            </w:tcBorders>
            <w:shd w:val="clear" w:color="auto" w:fill="auto"/>
            <w:vAlign w:val="center"/>
          </w:tcPr>
          <w:p w:rsidR="002F29B9" w:rsidRPr="00C37432" w:rsidRDefault="002F29B9" w:rsidP="00052838">
            <w:pPr>
              <w:ind w:right="-108"/>
              <w:jc w:val="center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6"/>
              </w:rPr>
              <w:t>Mobile:</w:t>
            </w:r>
            <w:r w:rsidR="00FB3050" w:rsidRPr="00C37432">
              <w:rPr>
                <w:rFonts w:ascii="Arial" w:hAnsi="Arial" w:cs="Arial"/>
                <w:color w:val="000000" w:themeColor="text1"/>
                <w:sz w:val="18"/>
                <w:szCs w:val="16"/>
              </w:rPr>
              <w:t xml:space="preserve">  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6"/>
              </w:rPr>
              <w:t xml:space="preserve">+(91) 8605017429;  </w:t>
            </w:r>
            <w:r w:rsidRPr="00C37432">
              <w:rPr>
                <w:rFonts w:ascii="Arial" w:hAnsi="Arial" w:cs="Arial"/>
                <w:b/>
                <w:noProof/>
                <w:color w:val="000000" w:themeColor="text1"/>
                <w:sz w:val="18"/>
                <w:szCs w:val="16"/>
              </w:rPr>
              <w:t>Email</w:t>
            </w:r>
            <w:r w:rsidR="00FB3050" w:rsidRPr="00C37432">
              <w:rPr>
                <w:rFonts w:ascii="Arial" w:hAnsi="Arial" w:cs="Arial"/>
                <w:b/>
                <w:color w:val="000000" w:themeColor="text1"/>
                <w:sz w:val="18"/>
                <w:szCs w:val="16"/>
              </w:rPr>
              <w:t xml:space="preserve">:  </w:t>
            </w:r>
            <w:r w:rsidR="00FB3050" w:rsidRPr="00C37432">
              <w:rPr>
                <w:rFonts w:ascii="Arial" w:hAnsi="Arial" w:cs="Arial"/>
                <w:color w:val="000000" w:themeColor="text1"/>
                <w:sz w:val="18"/>
                <w:szCs w:val="16"/>
              </w:rPr>
              <w:t xml:space="preserve">p10rachanam@iimahd.ernet.in;  </w:t>
            </w:r>
            <w:r w:rsidR="003A41F1" w:rsidRPr="00C37432">
              <w:rPr>
                <w:rFonts w:ascii="Arial" w:hAnsi="Arial" w:cs="Arial"/>
                <w:b/>
                <w:color w:val="000000" w:themeColor="text1"/>
                <w:sz w:val="18"/>
                <w:szCs w:val="16"/>
              </w:rPr>
              <w:t>LinkedIn</w:t>
            </w:r>
            <w:r w:rsidR="00052838" w:rsidRPr="00C37432">
              <w:rPr>
                <w:rFonts w:ascii="Arial" w:hAnsi="Arial" w:cs="Arial"/>
                <w:b/>
                <w:color w:val="000000" w:themeColor="text1"/>
                <w:sz w:val="18"/>
                <w:szCs w:val="16"/>
              </w:rPr>
              <w:t xml:space="preserve">:  </w:t>
            </w:r>
            <w:r w:rsidR="003A41F1" w:rsidRPr="00C37432">
              <w:rPr>
                <w:rFonts w:ascii="Arial" w:hAnsi="Arial" w:cs="Arial"/>
                <w:color w:val="000000" w:themeColor="text1"/>
                <w:sz w:val="18"/>
                <w:szCs w:val="16"/>
              </w:rPr>
              <w:t>in.linkedin.com/in/rachanamane</w:t>
            </w:r>
          </w:p>
        </w:tc>
      </w:tr>
      <w:tr w:rsidR="00C37432" w:rsidRPr="00C37432" w:rsidTr="00C37432">
        <w:tc>
          <w:tcPr>
            <w:tcW w:w="5000" w:type="pct"/>
            <w:gridSpan w:val="9"/>
            <w:tcBorders>
              <w:top w:val="double" w:sz="6" w:space="0" w:color="E36C0A" w:themeColor="accent6" w:themeShade="BF"/>
            </w:tcBorders>
            <w:shd w:val="clear" w:color="auto" w:fill="auto"/>
            <w:vAlign w:val="center"/>
          </w:tcPr>
          <w:p w:rsidR="00AB2C0C" w:rsidRPr="00C37432" w:rsidRDefault="00AB2C0C" w:rsidP="00AB2C0C">
            <w:pPr>
              <w:rPr>
                <w:rFonts w:ascii="Arial" w:hAnsi="Arial" w:cs="Arial"/>
                <w:b/>
                <w:color w:val="000000" w:themeColor="text1"/>
                <w:sz w:val="6"/>
                <w:szCs w:val="16"/>
              </w:rPr>
            </w:pPr>
          </w:p>
        </w:tc>
      </w:tr>
      <w:tr w:rsidR="00C37432" w:rsidRPr="00C37432" w:rsidTr="007F4261">
        <w:trPr>
          <w:trHeight w:val="811"/>
        </w:trPr>
        <w:tc>
          <w:tcPr>
            <w:tcW w:w="5000" w:type="pct"/>
            <w:gridSpan w:val="9"/>
            <w:tcBorders>
              <w:bottom w:val="single" w:sz="4" w:space="0" w:color="7F7F7F" w:themeColor="text1" w:themeTint="80"/>
            </w:tcBorders>
            <w:shd w:val="clear" w:color="auto" w:fill="auto"/>
          </w:tcPr>
          <w:p w:rsidR="00DB332E" w:rsidRPr="00C37432" w:rsidRDefault="00DB332E" w:rsidP="00911BD8">
            <w:pPr>
              <w:spacing w:line="276" w:lineRule="auto"/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Industry Knowledge:  </w:t>
            </w:r>
            <w:r w:rsidRPr="00C37432"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>U.S. Insurance and Healthcare, Outsourcing/ BPO, Oil &amp; Gas, Transport Infrastructure</w:t>
            </w:r>
          </w:p>
          <w:p w:rsidR="00DB332E" w:rsidRPr="00C37432" w:rsidRDefault="00DB332E" w:rsidP="00911BD8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Key Skills:  </w:t>
            </w:r>
            <w:r w:rsidRPr="00C37432"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>Corporate Strategy &amp; Planning, Business Development, Market Research, Team Management, Communication Skills, Management Information System</w:t>
            </w:r>
            <w:r w:rsidR="00586A18" w:rsidRPr="00C37432"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>, Operations</w:t>
            </w:r>
          </w:p>
        </w:tc>
      </w:tr>
      <w:tr w:rsidR="00C37432" w:rsidRPr="00C37432" w:rsidTr="007F4261">
        <w:tc>
          <w:tcPr>
            <w:tcW w:w="5000" w:type="pct"/>
            <w:gridSpan w:val="9"/>
            <w:tcBorders>
              <w:top w:val="single" w:sz="4" w:space="0" w:color="7F7F7F" w:themeColor="text1" w:themeTint="80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AB2C0C" w:rsidRPr="00C37432" w:rsidRDefault="00AB2C0C" w:rsidP="00760E20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22"/>
                <w:szCs w:val="18"/>
              </w:rPr>
              <w:t>P</w:t>
            </w: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ROFESSIONAL</w:t>
            </w:r>
            <w:r w:rsidRPr="00C37432">
              <w:rPr>
                <w:rFonts w:ascii="Arial" w:hAnsi="Arial" w:cs="Arial"/>
                <w:b/>
                <w:color w:val="000000" w:themeColor="text1"/>
                <w:sz w:val="22"/>
                <w:szCs w:val="18"/>
              </w:rPr>
              <w:t xml:space="preserve"> E</w:t>
            </w: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XPERIENCE</w:t>
            </w:r>
          </w:p>
        </w:tc>
      </w:tr>
      <w:tr w:rsidR="00C37432" w:rsidRPr="00C37432" w:rsidTr="001C5408">
        <w:tc>
          <w:tcPr>
            <w:tcW w:w="4259" w:type="pct"/>
            <w:gridSpan w:val="6"/>
            <w:shd w:val="clear" w:color="auto" w:fill="auto"/>
            <w:vAlign w:val="center"/>
          </w:tcPr>
          <w:p w:rsidR="00AB2C0C" w:rsidRPr="00C37432" w:rsidRDefault="00AB2C0C" w:rsidP="00A17BA0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Senior </w:t>
            </w:r>
            <w:r w:rsidR="00A17BA0"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Manager, EXL Service Holdings, </w:t>
            </w:r>
            <w:r w:rsidR="00A17BA0"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Pune, 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India</w:t>
            </w:r>
          </w:p>
        </w:tc>
        <w:tc>
          <w:tcPr>
            <w:tcW w:w="741" w:type="pct"/>
            <w:gridSpan w:val="3"/>
            <w:shd w:val="clear" w:color="auto" w:fill="auto"/>
            <w:vAlign w:val="center"/>
          </w:tcPr>
          <w:p w:rsidR="00AB2C0C" w:rsidRPr="00C37432" w:rsidRDefault="00AB2C0C" w:rsidP="00ED5D3B">
            <w:pPr>
              <w:ind w:left="-83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May 12 </w:t>
            </w:r>
            <w:r w:rsidR="001D150C">
              <w:rPr>
                <w:rFonts w:ascii="Arial" w:hAnsi="Arial" w:cs="Arial"/>
                <w:color w:val="000000" w:themeColor="text1"/>
                <w:sz w:val="18"/>
                <w:szCs w:val="18"/>
              </w:rPr>
              <w:t>–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D150C">
              <w:rPr>
                <w:rFonts w:ascii="Arial" w:hAnsi="Arial" w:cs="Arial"/>
                <w:color w:val="000000" w:themeColor="text1"/>
                <w:sz w:val="18"/>
                <w:szCs w:val="18"/>
              </w:rPr>
              <w:t>May 13</w:t>
            </w:r>
          </w:p>
        </w:tc>
      </w:tr>
      <w:tr w:rsidR="00C37432" w:rsidRPr="00C37432" w:rsidTr="00543447">
        <w:tc>
          <w:tcPr>
            <w:tcW w:w="679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 w:rsidR="00AB2C0C" w:rsidRPr="00C37432" w:rsidRDefault="00AB2C0C" w:rsidP="0023351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Key Role</w:t>
            </w:r>
          </w:p>
        </w:tc>
        <w:tc>
          <w:tcPr>
            <w:tcW w:w="4321" w:type="pct"/>
            <w:gridSpan w:val="8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 w:rsidR="00627208" w:rsidRPr="00C37432" w:rsidRDefault="00627208" w:rsidP="00627208">
            <w:pPr>
              <w:pStyle w:val="ListParagraph"/>
              <w:numPr>
                <w:ilvl w:val="0"/>
                <w:numId w:val="2"/>
              </w:numPr>
              <w:ind w:left="164" w:hanging="164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Track trends</w:t>
            </w:r>
            <w:r w:rsidR="002E0E27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/</w:t>
            </w:r>
            <w:r w:rsidR="00852283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developments in 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U</w:t>
            </w:r>
            <w:r w:rsidR="00852283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.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S</w:t>
            </w:r>
            <w:r w:rsidR="00852283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.</w:t>
            </w:r>
            <w:r w:rsidR="00CF49A6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I</w:t>
            </w:r>
            <w:r w:rsidR="009A1AF9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nsurance and </w:t>
            </w:r>
            <w:r w:rsidR="00CF49A6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H</w:t>
            </w:r>
            <w:r w:rsidR="009A1AF9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ealthcare</w:t>
            </w:r>
            <w:r w:rsidR="00CF49A6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</w:t>
            </w:r>
            <w:r w:rsidR="00852283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industry and 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prepare concise dashboards</w:t>
            </w:r>
          </w:p>
          <w:p w:rsidR="00627208" w:rsidRPr="00C37432" w:rsidRDefault="00627208" w:rsidP="00627208">
            <w:pPr>
              <w:pStyle w:val="ListParagraph"/>
              <w:numPr>
                <w:ilvl w:val="0"/>
                <w:numId w:val="2"/>
              </w:numPr>
              <w:ind w:left="164" w:hanging="164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Conduct market assessment and competit</w:t>
            </w:r>
            <w:r w:rsidR="00FE4532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or a</w:t>
            </w:r>
            <w:r w:rsidR="00AC4ACA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nalysis for various lines of b</w:t>
            </w:r>
            <w:r w:rsidR="007A35B1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usiness </w:t>
            </w:r>
          </w:p>
          <w:p w:rsidR="00AB2C0C" w:rsidRPr="00C37432" w:rsidRDefault="00AB2C0C" w:rsidP="00B72A4E">
            <w:pPr>
              <w:pStyle w:val="ListParagraph"/>
              <w:numPr>
                <w:ilvl w:val="0"/>
                <w:numId w:val="2"/>
              </w:numPr>
              <w:ind w:left="164" w:hanging="164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Collaborate with cro</w:t>
            </w:r>
            <w:r w:rsidR="0003323F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ss-</w:t>
            </w:r>
            <w:r w:rsidR="00627208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functional teams and </w:t>
            </w:r>
            <w:r w:rsidR="00B72A4E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senior management</w:t>
            </w:r>
            <w:r w:rsidR="0003323F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to gather, 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summarize</w:t>
            </w:r>
            <w:r w:rsidR="00627208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and analyze</w:t>
            </w:r>
            <w:r w:rsidR="0003323F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information; 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develop recommendations and strategies based on option evaluation and strategic fit </w:t>
            </w:r>
          </w:p>
        </w:tc>
      </w:tr>
      <w:tr w:rsidR="00C37432" w:rsidRPr="00C37432" w:rsidTr="00543447">
        <w:tc>
          <w:tcPr>
            <w:tcW w:w="679" w:type="pct"/>
            <w:tcBorders>
              <w:top w:val="dashSmallGap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2C0C" w:rsidRPr="00C37432" w:rsidRDefault="002E37C8" w:rsidP="0023351C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Major </w:t>
            </w:r>
            <w:r w:rsidR="00AB2C0C"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Contribution</w:t>
            </w:r>
          </w:p>
        </w:tc>
        <w:tc>
          <w:tcPr>
            <w:tcW w:w="4321" w:type="pct"/>
            <w:gridSpan w:val="8"/>
            <w:tcBorders>
              <w:top w:val="dashSmallGap" w:sz="4" w:space="0" w:color="7F7F7F" w:themeColor="text1" w:themeTint="80"/>
            </w:tcBorders>
            <w:shd w:val="clear" w:color="auto" w:fill="auto"/>
            <w:vAlign w:val="center"/>
          </w:tcPr>
          <w:p w:rsidR="0016473D" w:rsidRPr="00C37432" w:rsidRDefault="00871BEE" w:rsidP="0016473D">
            <w:pPr>
              <w:pStyle w:val="ListParagraph"/>
              <w:numPr>
                <w:ilvl w:val="0"/>
                <w:numId w:val="2"/>
              </w:numPr>
              <w:ind w:left="164" w:hanging="164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Prepared</w:t>
            </w:r>
            <w:r w:rsidR="00FE4532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an Action Plan for 2013 for EXL’s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</w:t>
            </w:r>
            <w:r w:rsidR="00CF49A6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I</w:t>
            </w:r>
            <w:r w:rsidR="00AA77F7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nsurance and </w:t>
            </w:r>
            <w:r w:rsidR="00CF49A6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H</w:t>
            </w:r>
            <w:r w:rsidR="00AA77F7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ealthcare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vertical</w:t>
            </w:r>
            <w:r w:rsidR="004A6E1C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</w:t>
            </w:r>
          </w:p>
          <w:p w:rsidR="00E6407B" w:rsidRPr="00C37432" w:rsidRDefault="00E6407B" w:rsidP="00E6407B">
            <w:pPr>
              <w:pStyle w:val="ListParagraph"/>
              <w:numPr>
                <w:ilvl w:val="0"/>
                <w:numId w:val="21"/>
              </w:numPr>
              <w:ind w:left="348" w:hanging="180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Review</w:t>
            </w:r>
            <w:r w:rsidR="0003323F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ed</w:t>
            </w:r>
            <w:r w:rsidR="002E0E27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</w:t>
            </w:r>
            <w:r w:rsidR="0012166A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performance</w:t>
            </w:r>
            <w:r w:rsidR="0003323F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, </w:t>
            </w:r>
            <w:r w:rsidR="00EA798A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performed </w:t>
            </w:r>
            <w:r w:rsidR="00FA0C07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competitor</w:t>
            </w:r>
            <w:r w:rsidR="005B33B4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analysis</w:t>
            </w:r>
            <w:r w:rsidR="00F373E0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</w:t>
            </w:r>
            <w:r w:rsidR="000D3ADD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and studied </w:t>
            </w:r>
            <w:r w:rsidR="00CF49A6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latest </w:t>
            </w:r>
            <w:r w:rsidR="00F373E0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trends </w:t>
            </w:r>
            <w:r w:rsidR="00CF49A6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in outsourcing industry</w:t>
            </w:r>
          </w:p>
          <w:p w:rsidR="00E6407B" w:rsidRPr="00C37432" w:rsidRDefault="000D3ADD" w:rsidP="0016473D">
            <w:pPr>
              <w:pStyle w:val="ListParagraph"/>
              <w:numPr>
                <w:ilvl w:val="0"/>
                <w:numId w:val="21"/>
              </w:numPr>
              <w:ind w:left="348" w:hanging="180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Laid out </w:t>
            </w:r>
            <w:r w:rsidR="0012166A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action plan for each sector (</w:t>
            </w:r>
            <w:r w:rsidR="0003323F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P&amp;C, </w:t>
            </w:r>
            <w:r w:rsidR="0012166A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L&amp;A, U</w:t>
            </w:r>
            <w:r w:rsidR="008A244F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.</w:t>
            </w:r>
            <w:r w:rsidR="0012166A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K</w:t>
            </w:r>
            <w:r w:rsidR="008A244F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.</w:t>
            </w:r>
            <w:r w:rsidR="0012166A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/Europe and Healthcare) by having focus group discussions with Account Managers from different sectors </w:t>
            </w:r>
          </w:p>
          <w:p w:rsidR="00871BEE" w:rsidRPr="00C37432" w:rsidRDefault="000D3ADD" w:rsidP="00980036">
            <w:pPr>
              <w:pStyle w:val="ListParagraph"/>
              <w:numPr>
                <w:ilvl w:val="0"/>
                <w:numId w:val="21"/>
              </w:numPr>
              <w:ind w:left="348" w:hanging="180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Charted out</w:t>
            </w:r>
            <w:r w:rsidR="00F373E0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plan </w:t>
            </w:r>
            <w:r w:rsidR="005B33B4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to obtain new business by listing out </w:t>
            </w:r>
            <w:r w:rsidR="0012166A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</w:t>
            </w:r>
            <w:r w:rsidR="00F373E0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p</w:t>
            </w:r>
            <w:r w:rsidR="003B1D88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riority logos</w:t>
            </w:r>
            <w:r w:rsidR="003D4282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and product offerings for them</w:t>
            </w:r>
            <w:r w:rsidR="0003323F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; </w:t>
            </w:r>
            <w:r w:rsidR="00F373E0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performed </w:t>
            </w:r>
            <w:r w:rsidR="00CF49A6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analysis to find</w:t>
            </w:r>
            <w:r w:rsidR="003B1D88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out </w:t>
            </w:r>
            <w:r w:rsidR="00980036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opportunities to </w:t>
            </w:r>
            <w:r w:rsidR="00F373E0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cross-sell</w:t>
            </w:r>
            <w:r w:rsidR="00980036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</w:t>
            </w:r>
            <w:r w:rsidR="00CF49A6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EXL’s capabilities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at </w:t>
            </w:r>
            <w:r w:rsidR="00CF49A6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existing clients</w:t>
            </w:r>
          </w:p>
        </w:tc>
      </w:tr>
      <w:tr w:rsidR="00C37432" w:rsidRPr="00C37432" w:rsidTr="00543447">
        <w:tc>
          <w:tcPr>
            <w:tcW w:w="4259" w:type="pct"/>
            <w:gridSpan w:val="6"/>
            <w:tcBorders>
              <w:top w:val="single" w:sz="4" w:space="0" w:color="7F7F7F" w:themeColor="text1" w:themeTint="80"/>
              <w:bottom w:val="single" w:sz="2" w:space="0" w:color="FFFFFF" w:themeColor="background1"/>
            </w:tcBorders>
            <w:shd w:val="clear" w:color="auto" w:fill="auto"/>
            <w:vAlign w:val="center"/>
          </w:tcPr>
          <w:p w:rsidR="00AB2C0C" w:rsidRPr="00C37432" w:rsidRDefault="00AB2C0C" w:rsidP="0023351C">
            <w:pPr>
              <w:rPr>
                <w:rFonts w:ascii="Arial" w:hAnsi="Arial" w:cs="Arial"/>
                <w:bCs/>
                <w:i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Assistant Executive Engineer, Oil &amp; Natural Gas Corporation Ltd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, Ahmedabad, India</w:t>
            </w:r>
          </w:p>
        </w:tc>
        <w:tc>
          <w:tcPr>
            <w:tcW w:w="741" w:type="pct"/>
            <w:gridSpan w:val="3"/>
            <w:tcBorders>
              <w:top w:val="single" w:sz="4" w:space="0" w:color="7F7F7F" w:themeColor="text1" w:themeTint="80"/>
            </w:tcBorders>
            <w:shd w:val="clear" w:color="auto" w:fill="auto"/>
            <w:vAlign w:val="center"/>
          </w:tcPr>
          <w:p w:rsidR="00AB2C0C" w:rsidRPr="00C37432" w:rsidRDefault="00AB2C0C" w:rsidP="00ED5D3B">
            <w:pPr>
              <w:jc w:val="right"/>
              <w:rPr>
                <w:rFonts w:ascii="Arial" w:hAnsi="Arial" w:cs="Arial"/>
                <w:bCs/>
                <w:i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Nov 07 - Jun 10</w:t>
            </w:r>
          </w:p>
        </w:tc>
      </w:tr>
      <w:tr w:rsidR="00C37432" w:rsidRPr="00C37432" w:rsidTr="00543447">
        <w:tc>
          <w:tcPr>
            <w:tcW w:w="679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 w:rsidR="00AB2C0C" w:rsidRPr="00C37432" w:rsidRDefault="00AB2C0C" w:rsidP="0023351C">
            <w:pPr>
              <w:ind w:left="-90" w:right="-114"/>
              <w:jc w:val="center"/>
              <w:rPr>
                <w:rFonts w:ascii="Arial" w:hAnsi="Arial" w:cs="Arial"/>
                <w:bCs/>
                <w:i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Key Role</w:t>
            </w:r>
          </w:p>
        </w:tc>
        <w:tc>
          <w:tcPr>
            <w:tcW w:w="4321" w:type="pct"/>
            <w:gridSpan w:val="8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 w:rsidR="00AB2C0C" w:rsidRPr="00C37432" w:rsidRDefault="00AB2C0C" w:rsidP="0023351C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left="161" w:hanging="180"/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2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vertAlign w:val="superscript"/>
                <w:lang w:val="en-IN"/>
              </w:rPr>
              <w:t>nd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Point of Contact (Team Size: 17)</w:t>
            </w:r>
            <w:r w:rsidR="0003323F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; 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jointly</w:t>
            </w:r>
            <w:r w:rsidR="002E37C8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responsible for achieving oil and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gas production targets</w:t>
            </w:r>
          </w:p>
          <w:p w:rsidR="00BE4378" w:rsidRPr="00C37432" w:rsidRDefault="00125B01" w:rsidP="00550EF0">
            <w:pPr>
              <w:pStyle w:val="ListParagraph"/>
              <w:numPr>
                <w:ilvl w:val="0"/>
                <w:numId w:val="2"/>
              </w:numPr>
              <w:ind w:left="164" w:hanging="164"/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Supervise</w:t>
            </w:r>
            <w:r w:rsidR="00AB2C0C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the maintenance of plant (250 T</w:t>
            </w:r>
            <w:r w:rsidR="003B1D88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ons </w:t>
            </w:r>
            <w:r w:rsidR="00AB2C0C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P</w:t>
            </w:r>
            <w:r w:rsidR="003B1D88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er </w:t>
            </w:r>
            <w:r w:rsidR="00AB2C0C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D</w:t>
            </w:r>
            <w:r w:rsidR="003B1D88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ay</w:t>
            </w:r>
            <w:r w:rsidR="0003323F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capacity), </w:t>
            </w:r>
            <w:r w:rsidR="00AB2C0C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connecting wells and </w:t>
            </w:r>
            <w:r w:rsidR="00871BEE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equipments</w:t>
            </w:r>
          </w:p>
        </w:tc>
      </w:tr>
      <w:tr w:rsidR="00C37432" w:rsidRPr="00C37432" w:rsidTr="00543447">
        <w:tc>
          <w:tcPr>
            <w:tcW w:w="679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 w:rsidR="00AB2C0C" w:rsidRPr="00C37432" w:rsidRDefault="00AB2C0C" w:rsidP="009C4245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IN"/>
              </w:rPr>
              <w:t>Major Contribution</w:t>
            </w:r>
          </w:p>
        </w:tc>
        <w:tc>
          <w:tcPr>
            <w:tcW w:w="4321" w:type="pct"/>
            <w:gridSpan w:val="8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 w:rsidR="00AB2C0C" w:rsidRPr="00C37432" w:rsidRDefault="00AB2C0C" w:rsidP="0023351C">
            <w:pPr>
              <w:pStyle w:val="ListParagraph"/>
              <w:numPr>
                <w:ilvl w:val="0"/>
                <w:numId w:val="2"/>
              </w:numPr>
              <w:ind w:left="164" w:hanging="164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Improved operational efficiency by 66%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by modifying the layout of high pressure gas pipeline</w:t>
            </w:r>
          </w:p>
          <w:p w:rsidR="00EB3986" w:rsidRPr="00C37432" w:rsidRDefault="00AB2C0C" w:rsidP="00EB3986">
            <w:pPr>
              <w:pStyle w:val="ListParagraph"/>
              <w:numPr>
                <w:ilvl w:val="0"/>
                <w:numId w:val="2"/>
              </w:numPr>
              <w:ind w:left="164" w:hanging="164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Member of 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‘Think Tank’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, a selected group consisting of 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0.1% of total employees</w:t>
            </w:r>
          </w:p>
          <w:p w:rsidR="00AB2C0C" w:rsidRPr="00C37432" w:rsidRDefault="006775CB" w:rsidP="00EB3986">
            <w:pPr>
              <w:pStyle w:val="ListParagraph"/>
              <w:numPr>
                <w:ilvl w:val="0"/>
                <w:numId w:val="13"/>
              </w:numPr>
              <w:ind w:left="363" w:hanging="180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Worked with top management to identify</w:t>
            </w:r>
            <w:r w:rsidR="00AB2C0C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challenges faced by the organization and </w:t>
            </w:r>
            <w:r w:rsidR="00DE295E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provide solutions</w:t>
            </w:r>
          </w:p>
        </w:tc>
      </w:tr>
      <w:tr w:rsidR="00C37432" w:rsidRPr="00C37432" w:rsidTr="00543447">
        <w:tc>
          <w:tcPr>
            <w:tcW w:w="679" w:type="pct"/>
            <w:tcBorders>
              <w:top w:val="dashSmallGap" w:sz="4" w:space="0" w:color="7F7F7F" w:themeColor="text1" w:themeTint="80"/>
            </w:tcBorders>
            <w:shd w:val="clear" w:color="auto" w:fill="auto"/>
            <w:vAlign w:val="center"/>
          </w:tcPr>
          <w:p w:rsidR="009C4245" w:rsidRPr="00C37432" w:rsidRDefault="009C4245" w:rsidP="0023351C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IN"/>
              </w:rPr>
              <w:t>Achievements</w:t>
            </w:r>
          </w:p>
        </w:tc>
        <w:tc>
          <w:tcPr>
            <w:tcW w:w="4321" w:type="pct"/>
            <w:gridSpan w:val="8"/>
            <w:tcBorders>
              <w:top w:val="dashSmallGap" w:sz="4" w:space="0" w:color="7F7F7F" w:themeColor="text1" w:themeTint="80"/>
            </w:tcBorders>
            <w:shd w:val="clear" w:color="auto" w:fill="auto"/>
            <w:vAlign w:val="center"/>
          </w:tcPr>
          <w:p w:rsidR="009C4245" w:rsidRPr="00C37432" w:rsidRDefault="009C4245" w:rsidP="009C4245">
            <w:pPr>
              <w:pStyle w:val="ListParagraph"/>
              <w:numPr>
                <w:ilvl w:val="0"/>
                <w:numId w:val="2"/>
              </w:numPr>
              <w:ind w:left="164" w:hanging="164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</w:rPr>
              <w:t xml:space="preserve">Consistently awarded 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  <w:t>high rating (99/100)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</w:rPr>
              <w:t xml:space="preserve"> for excellence and commitment in performance evaluation</w:t>
            </w:r>
          </w:p>
          <w:p w:rsidR="009C4245" w:rsidRPr="00C37432" w:rsidRDefault="009C4245" w:rsidP="009C4245">
            <w:pPr>
              <w:pStyle w:val="ListParagraph"/>
              <w:numPr>
                <w:ilvl w:val="0"/>
                <w:numId w:val="2"/>
              </w:numPr>
              <w:ind w:left="164" w:hanging="164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Top 3.8% 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to be awarded </w:t>
            </w:r>
            <w:r w:rsidR="00FC1738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the title 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of ‘Bea</w:t>
            </w:r>
            <w:r w:rsidR="00FC1738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utiful Mind’ for Creativity &amp; 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Innovation</w:t>
            </w:r>
            <w:r w:rsidR="00FC1738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amongst </w:t>
            </w:r>
            <w:r w:rsidR="009A1227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three</w:t>
            </w:r>
            <w:r w:rsidR="00FC1738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GT batches</w:t>
            </w:r>
          </w:p>
          <w:p w:rsidR="009C4245" w:rsidRPr="00C37432" w:rsidRDefault="006775CB" w:rsidP="00FE4532">
            <w:pPr>
              <w:pStyle w:val="ListParagraph"/>
              <w:numPr>
                <w:ilvl w:val="0"/>
                <w:numId w:val="13"/>
              </w:numPr>
              <w:ind w:left="342" w:hanging="180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Received </w:t>
            </w:r>
            <w:r w:rsidR="009C4245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letter of</w:t>
            </w:r>
            <w:r w:rsidR="0003323F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appreciation from the Director</w:t>
            </w:r>
            <w:r w:rsidR="00FE4532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, </w:t>
            </w:r>
            <w:r w:rsidR="009C4245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Human Resources for the same</w:t>
            </w:r>
          </w:p>
        </w:tc>
      </w:tr>
      <w:tr w:rsidR="00C37432" w:rsidRPr="00C37432" w:rsidTr="007F4261">
        <w:tc>
          <w:tcPr>
            <w:tcW w:w="5000" w:type="pct"/>
            <w:gridSpan w:val="9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2C0C" w:rsidRPr="00C37432" w:rsidRDefault="00AB2C0C" w:rsidP="0023351C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6"/>
                <w:szCs w:val="18"/>
              </w:rPr>
            </w:pPr>
          </w:p>
        </w:tc>
      </w:tr>
      <w:tr w:rsidR="00C37432" w:rsidRPr="00C37432" w:rsidTr="007F4261">
        <w:tc>
          <w:tcPr>
            <w:tcW w:w="5000" w:type="pct"/>
            <w:gridSpan w:val="9"/>
            <w:tcBorders>
              <w:top w:val="single" w:sz="4" w:space="0" w:color="7F7F7F" w:themeColor="text1" w:themeTint="80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941595" w:rsidRPr="00C37432" w:rsidRDefault="00A23800" w:rsidP="00760E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bCs/>
                <w:color w:val="000000" w:themeColor="text1"/>
                <w:sz w:val="22"/>
                <w:szCs w:val="18"/>
                <w:lang w:val="en-IN"/>
              </w:rPr>
              <w:t>I</w:t>
            </w:r>
            <w:r w:rsidRPr="00C37432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  <w:t xml:space="preserve">NTERNSHIPS AND </w:t>
            </w:r>
            <w:r w:rsidR="00941595" w:rsidRPr="00C37432">
              <w:rPr>
                <w:rFonts w:ascii="Arial" w:hAnsi="Arial" w:cs="Arial"/>
                <w:b/>
                <w:bCs/>
                <w:color w:val="000000" w:themeColor="text1"/>
                <w:sz w:val="22"/>
                <w:szCs w:val="18"/>
                <w:lang w:val="en-IN"/>
              </w:rPr>
              <w:t>L</w:t>
            </w:r>
            <w:r w:rsidR="00941595" w:rsidRPr="00C37432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  <w:t>IVE</w:t>
            </w:r>
            <w:r w:rsidR="00941595" w:rsidRPr="00C37432">
              <w:rPr>
                <w:rFonts w:ascii="Arial" w:hAnsi="Arial" w:cs="Arial"/>
                <w:b/>
                <w:bCs/>
                <w:color w:val="000000" w:themeColor="text1"/>
                <w:sz w:val="22"/>
                <w:szCs w:val="18"/>
                <w:lang w:val="en-IN"/>
              </w:rPr>
              <w:t xml:space="preserve"> P</w:t>
            </w:r>
            <w:r w:rsidR="00941595" w:rsidRPr="00C37432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  <w:t>ROJECTS</w:t>
            </w:r>
          </w:p>
        </w:tc>
      </w:tr>
      <w:tr w:rsidR="00C37432" w:rsidRPr="00C37432" w:rsidTr="009D6BB0">
        <w:tc>
          <w:tcPr>
            <w:tcW w:w="4303" w:type="pct"/>
            <w:gridSpan w:val="7"/>
            <w:tcBorders>
              <w:bottom w:val="single" w:sz="2" w:space="0" w:color="FFFFFF" w:themeColor="background1"/>
            </w:tcBorders>
            <w:shd w:val="clear" w:color="auto" w:fill="auto"/>
            <w:vAlign w:val="center"/>
          </w:tcPr>
          <w:p w:rsidR="009D6BB0" w:rsidRPr="00C37432" w:rsidRDefault="00CD48FD" w:rsidP="009D6BB0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Summer Intern, </w:t>
            </w:r>
            <w:r w:rsidR="009D6BB0"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KPMG, Strategic &amp; Commercial Intelligence</w:t>
            </w:r>
            <w:r w:rsidR="009D6BB0"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,</w:t>
            </w:r>
            <w:r w:rsidR="009D6BB0"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9D6BB0"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Mumbai, India</w:t>
            </w:r>
          </w:p>
        </w:tc>
        <w:tc>
          <w:tcPr>
            <w:tcW w:w="697" w:type="pct"/>
            <w:gridSpan w:val="2"/>
            <w:tcBorders>
              <w:bottom w:val="single" w:sz="2" w:space="0" w:color="FFFFFF" w:themeColor="background1"/>
            </w:tcBorders>
            <w:shd w:val="clear" w:color="auto" w:fill="auto"/>
            <w:vAlign w:val="center"/>
          </w:tcPr>
          <w:p w:rsidR="009D6BB0" w:rsidRPr="00C37432" w:rsidRDefault="009D6BB0" w:rsidP="0094159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Apr 11 - Jun 11</w:t>
            </w:r>
          </w:p>
        </w:tc>
      </w:tr>
      <w:tr w:rsidR="00C37432" w:rsidRPr="00C37432" w:rsidTr="00543447">
        <w:tc>
          <w:tcPr>
            <w:tcW w:w="685" w:type="pct"/>
            <w:gridSpan w:val="2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9D6BB0" w:rsidRPr="00C37432" w:rsidRDefault="00704494" w:rsidP="0094159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  <w:t>Identification of Investment Opportunities</w:t>
            </w:r>
          </w:p>
        </w:tc>
        <w:tc>
          <w:tcPr>
            <w:tcW w:w="4315" w:type="pct"/>
            <w:gridSpan w:val="7"/>
            <w:tcBorders>
              <w:bottom w:val="single" w:sz="2" w:space="0" w:color="FFFFFF" w:themeColor="background1"/>
            </w:tcBorders>
            <w:shd w:val="clear" w:color="auto" w:fill="auto"/>
            <w:vAlign w:val="center"/>
          </w:tcPr>
          <w:p w:rsidR="009D6BB0" w:rsidRPr="00C37432" w:rsidRDefault="009D6BB0" w:rsidP="009D6BB0">
            <w:pPr>
              <w:pStyle w:val="ListParagraph"/>
              <w:numPr>
                <w:ilvl w:val="0"/>
                <w:numId w:val="4"/>
              </w:numPr>
              <w:ind w:left="164" w:hanging="164"/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Identified investment opportunities in Coastal Shipping and IWT sectors for Private Equity players</w:t>
            </w:r>
          </w:p>
          <w:p w:rsidR="009D6BB0" w:rsidRPr="00C37432" w:rsidRDefault="009D6BB0" w:rsidP="009D6BB0">
            <w:pPr>
              <w:pStyle w:val="ListParagraph"/>
              <w:numPr>
                <w:ilvl w:val="0"/>
                <w:numId w:val="13"/>
              </w:numPr>
              <w:ind w:left="344" w:hanging="180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Prepared</w:t>
            </w:r>
            <w:r w:rsidR="00497AA2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market size model, predicted future growth, identified growth drivers and challenges</w:t>
            </w:r>
          </w:p>
          <w:p w:rsidR="009D6BB0" w:rsidRPr="00C37432" w:rsidRDefault="009D6BB0" w:rsidP="009D6BB0">
            <w:pPr>
              <w:pStyle w:val="ListParagraph"/>
              <w:numPr>
                <w:ilvl w:val="0"/>
                <w:numId w:val="13"/>
              </w:numPr>
              <w:ind w:left="344" w:hanging="180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Conducted in-depth analysis of key operating financial parameters of major players</w:t>
            </w:r>
          </w:p>
          <w:p w:rsidR="009D6BB0" w:rsidRPr="00C37432" w:rsidRDefault="009D6BB0" w:rsidP="009D6BB0">
            <w:pPr>
              <w:pStyle w:val="ListParagraph"/>
              <w:numPr>
                <w:ilvl w:val="0"/>
                <w:numId w:val="13"/>
              </w:numPr>
              <w:ind w:left="344" w:hanging="180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Conducted interviews with established 1PL, 2PL and 3PL players to understand their view point</w:t>
            </w:r>
          </w:p>
        </w:tc>
      </w:tr>
      <w:tr w:rsidR="00C37432" w:rsidRPr="00C37432" w:rsidTr="00543447">
        <w:tc>
          <w:tcPr>
            <w:tcW w:w="4252" w:type="pct"/>
            <w:gridSpan w:val="5"/>
            <w:tcBorders>
              <w:top w:val="single" w:sz="4" w:space="0" w:color="7F7F7F" w:themeColor="text1" w:themeTint="80"/>
              <w:bottom w:val="single" w:sz="2" w:space="0" w:color="FFFFFF" w:themeColor="background1"/>
            </w:tcBorders>
            <w:shd w:val="clear" w:color="auto" w:fill="auto"/>
            <w:vAlign w:val="center"/>
          </w:tcPr>
          <w:p w:rsidR="00941595" w:rsidRPr="00C37432" w:rsidRDefault="00941595" w:rsidP="00941595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General Electric – Global Research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,</w:t>
            </w: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Bangalore</w:t>
            </w: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, 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India</w:t>
            </w:r>
          </w:p>
        </w:tc>
        <w:tc>
          <w:tcPr>
            <w:tcW w:w="748" w:type="pct"/>
            <w:gridSpan w:val="4"/>
            <w:tcBorders>
              <w:top w:val="single" w:sz="4" w:space="0" w:color="7F7F7F" w:themeColor="text1" w:themeTint="80"/>
            </w:tcBorders>
            <w:shd w:val="clear" w:color="auto" w:fill="auto"/>
            <w:vAlign w:val="center"/>
          </w:tcPr>
          <w:p w:rsidR="00941595" w:rsidRPr="00C37432" w:rsidRDefault="00941595" w:rsidP="00941595">
            <w:pPr>
              <w:pStyle w:val="ListParagraph"/>
              <w:ind w:left="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Sep 11 - Nov 11</w:t>
            </w:r>
          </w:p>
        </w:tc>
      </w:tr>
      <w:tr w:rsidR="00C37432" w:rsidRPr="00C37432" w:rsidTr="00C37432">
        <w:tc>
          <w:tcPr>
            <w:tcW w:w="679" w:type="pct"/>
            <w:tcBorders>
              <w:top w:val="dotted" w:sz="4" w:space="0" w:color="auto"/>
              <w:bottom w:val="single" w:sz="2" w:space="0" w:color="E36C0A" w:themeColor="accent6" w:themeShade="BF"/>
            </w:tcBorders>
            <w:shd w:val="clear" w:color="auto" w:fill="auto"/>
            <w:vAlign w:val="center"/>
          </w:tcPr>
          <w:p w:rsidR="00941595" w:rsidRPr="00C37432" w:rsidRDefault="00941595" w:rsidP="0094159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pacing w:val="4"/>
                <w:sz w:val="18"/>
                <w:szCs w:val="18"/>
                <w:lang w:val="en-IN"/>
              </w:rPr>
              <w:t>New Product Launch</w:t>
            </w:r>
          </w:p>
        </w:tc>
        <w:tc>
          <w:tcPr>
            <w:tcW w:w="4321" w:type="pct"/>
            <w:gridSpan w:val="8"/>
            <w:tcBorders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941595" w:rsidRPr="00C37432" w:rsidRDefault="00B13671" w:rsidP="00CF568A">
            <w:pPr>
              <w:pStyle w:val="ListParagraph"/>
              <w:numPr>
                <w:ilvl w:val="0"/>
                <w:numId w:val="19"/>
              </w:numPr>
              <w:ind w:left="155" w:hanging="167"/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Worked on</w:t>
            </w:r>
            <w:r w:rsidR="00941595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live project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as </w:t>
            </w:r>
            <w:r w:rsidR="003D6415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part of F</w:t>
            </w:r>
            <w:r w:rsidR="00175FF9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orum for </w:t>
            </w:r>
            <w:r w:rsidR="003D6415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I</w:t>
            </w:r>
            <w:r w:rsidR="00175FF9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ndustry </w:t>
            </w:r>
            <w:r w:rsidR="003D6415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I</w:t>
            </w:r>
            <w:r w:rsidR="00175FF9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nteraction</w:t>
            </w:r>
            <w:r w:rsidR="003D6415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-</w:t>
            </w:r>
            <w:r w:rsidR="00175FF9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Student Consulting Body, </w:t>
            </w:r>
            <w:r w:rsidR="00941595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IIM</w:t>
            </w:r>
            <w:r w:rsidR="00175FF9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Ah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med</w:t>
            </w:r>
            <w:r w:rsidR="00716039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a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bad</w:t>
            </w:r>
            <w:r w:rsidR="00941595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</w:t>
            </w:r>
          </w:p>
          <w:p w:rsidR="00941595" w:rsidRPr="00C37432" w:rsidRDefault="00941595" w:rsidP="0094159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  <w:t>Designed</w:t>
            </w:r>
            <w:r w:rsidRPr="00C37432">
              <w:rPr>
                <w:rFonts w:ascii="Arial" w:hAnsi="Arial" w:cs="Arial"/>
                <w:b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  <w:t>new product la</w:t>
            </w:r>
            <w:r w:rsidR="000F5F3B"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  <w:t xml:space="preserve">unch strategy (pan-India) in 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  <w:t>area of healthcare and life sciences</w:t>
            </w:r>
          </w:p>
          <w:p w:rsidR="00941595" w:rsidRPr="00C37432" w:rsidRDefault="00941595" w:rsidP="0094159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  <w:t>Received client appreciation with quote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: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  <w:t xml:space="preserve"> “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</w:rPr>
              <w:t>One of the best projects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  <w:t xml:space="preserve"> seen in my interaction with IIM A”</w:t>
            </w:r>
          </w:p>
        </w:tc>
      </w:tr>
      <w:tr w:rsidR="00C37432" w:rsidRPr="00C37432" w:rsidTr="00543447">
        <w:tc>
          <w:tcPr>
            <w:tcW w:w="4252" w:type="pct"/>
            <w:gridSpan w:val="5"/>
            <w:tcBorders>
              <w:top w:val="single" w:sz="4" w:space="0" w:color="7F7F7F" w:themeColor="text1" w:themeTint="80"/>
              <w:bottom w:val="single" w:sz="2" w:space="0" w:color="FFFFFF" w:themeColor="background1"/>
            </w:tcBorders>
            <w:shd w:val="clear" w:color="auto" w:fill="auto"/>
            <w:vAlign w:val="center"/>
          </w:tcPr>
          <w:p w:rsidR="00941595" w:rsidRPr="00C37432" w:rsidRDefault="00941595" w:rsidP="00941595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Party Planet, Event Management Firm, 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Mumbai, India</w:t>
            </w: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748" w:type="pct"/>
            <w:gridSpan w:val="4"/>
            <w:tcBorders>
              <w:top w:val="single" w:sz="4" w:space="0" w:color="7F7F7F" w:themeColor="text1" w:themeTint="80"/>
            </w:tcBorders>
            <w:shd w:val="clear" w:color="auto" w:fill="auto"/>
            <w:vAlign w:val="center"/>
          </w:tcPr>
          <w:p w:rsidR="00941595" w:rsidRPr="00C37432" w:rsidRDefault="00941595" w:rsidP="00941595">
            <w:pPr>
              <w:pStyle w:val="ListParagraph"/>
              <w:ind w:left="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Oct 11 - Nov 11</w:t>
            </w:r>
          </w:p>
        </w:tc>
      </w:tr>
      <w:tr w:rsidR="00C37432" w:rsidRPr="00C37432" w:rsidTr="00C37432">
        <w:tc>
          <w:tcPr>
            <w:tcW w:w="685" w:type="pct"/>
            <w:gridSpan w:val="2"/>
            <w:tcBorders>
              <w:bottom w:val="single" w:sz="2" w:space="0" w:color="E36C0A" w:themeColor="accent6" w:themeShade="BF"/>
            </w:tcBorders>
            <w:shd w:val="clear" w:color="auto" w:fill="auto"/>
            <w:vAlign w:val="center"/>
          </w:tcPr>
          <w:p w:rsidR="00941595" w:rsidRPr="00C37432" w:rsidRDefault="00941595" w:rsidP="0094159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Expansion Strategy</w:t>
            </w:r>
          </w:p>
        </w:tc>
        <w:tc>
          <w:tcPr>
            <w:tcW w:w="4315" w:type="pct"/>
            <w:gridSpan w:val="7"/>
            <w:tcBorders>
              <w:bottom w:val="single" w:sz="2" w:space="0" w:color="4F81BD" w:themeColor="accent1"/>
            </w:tcBorders>
            <w:shd w:val="clear" w:color="auto" w:fill="auto"/>
            <w:vAlign w:val="center"/>
          </w:tcPr>
          <w:p w:rsidR="00941595" w:rsidRPr="00C37432" w:rsidRDefault="000F5F3B" w:rsidP="00941595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Worked on</w:t>
            </w:r>
            <w:r w:rsidR="00941595"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 live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 project as part of Insight-</w:t>
            </w:r>
            <w:r w:rsidR="00941595"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Market Research Fair at IIM Ahmedabad</w:t>
            </w:r>
          </w:p>
          <w:p w:rsidR="00941595" w:rsidRPr="00C37432" w:rsidRDefault="000F5F3B" w:rsidP="00941595">
            <w:pPr>
              <w:pStyle w:val="ListParagraph"/>
              <w:numPr>
                <w:ilvl w:val="0"/>
                <w:numId w:val="13"/>
              </w:numPr>
              <w:ind w:left="342" w:hanging="180"/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Formulated expansion strategy for six major cities in India with </w:t>
            </w:r>
            <w:r w:rsidR="00941595"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horizon of 5 years</w:t>
            </w:r>
          </w:p>
          <w:p w:rsidR="00941595" w:rsidRPr="00C37432" w:rsidRDefault="00941595" w:rsidP="00E16C29">
            <w:pPr>
              <w:pStyle w:val="ListParagraph"/>
              <w:numPr>
                <w:ilvl w:val="0"/>
                <w:numId w:val="13"/>
              </w:numPr>
              <w:ind w:left="342" w:hanging="180"/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  <w:t>Designed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communications plan and sales and promotion scheme for B2B and B2C segments</w:t>
            </w:r>
          </w:p>
        </w:tc>
      </w:tr>
      <w:tr w:rsidR="00C37432" w:rsidRPr="00C37432" w:rsidTr="00543447">
        <w:tc>
          <w:tcPr>
            <w:tcW w:w="3760" w:type="pct"/>
            <w:gridSpan w:val="4"/>
            <w:tcBorders>
              <w:top w:val="single" w:sz="4" w:space="0" w:color="7F7F7F" w:themeColor="text1" w:themeTint="80"/>
            </w:tcBorders>
            <w:shd w:val="clear" w:color="auto" w:fill="auto"/>
            <w:vAlign w:val="center"/>
          </w:tcPr>
          <w:p w:rsidR="00941595" w:rsidRPr="00C37432" w:rsidRDefault="00941595" w:rsidP="00941595">
            <w:pPr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bCs/>
                <w:color w:val="000000" w:themeColor="text1"/>
                <w:spacing w:val="4"/>
                <w:sz w:val="18"/>
                <w:szCs w:val="18"/>
              </w:rPr>
              <w:t>Mahindra &amp; Mahindra, Piramal Industries</w:t>
            </w:r>
          </w:p>
        </w:tc>
        <w:tc>
          <w:tcPr>
            <w:tcW w:w="1240" w:type="pct"/>
            <w:gridSpan w:val="5"/>
            <w:tcBorders>
              <w:top w:val="single" w:sz="4" w:space="0" w:color="7F7F7F" w:themeColor="text1" w:themeTint="80"/>
            </w:tcBorders>
            <w:shd w:val="clear" w:color="auto" w:fill="auto"/>
            <w:vAlign w:val="center"/>
          </w:tcPr>
          <w:p w:rsidR="00941595" w:rsidRPr="00C37432" w:rsidRDefault="001F74F4" w:rsidP="00941595">
            <w:pPr>
              <w:jc w:val="right"/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</w:rPr>
              <w:t xml:space="preserve">Dec 04, Apr 05 - </w:t>
            </w:r>
            <w:r w:rsidR="00941595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</w:rPr>
              <w:t>Jun 05</w:t>
            </w:r>
          </w:p>
        </w:tc>
      </w:tr>
      <w:tr w:rsidR="00C37432" w:rsidRPr="00C37432" w:rsidTr="00DB332E">
        <w:tc>
          <w:tcPr>
            <w:tcW w:w="679" w:type="pct"/>
            <w:shd w:val="clear" w:color="auto" w:fill="auto"/>
            <w:vAlign w:val="center"/>
          </w:tcPr>
          <w:p w:rsidR="00941595" w:rsidRPr="00C37432" w:rsidRDefault="00941595" w:rsidP="00941595">
            <w:pPr>
              <w:pStyle w:val="ListParagraph"/>
              <w:ind w:left="159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pacing w:val="4"/>
                <w:sz w:val="18"/>
                <w:szCs w:val="18"/>
              </w:rPr>
              <w:t>Operational Efficiency</w:t>
            </w:r>
          </w:p>
        </w:tc>
        <w:tc>
          <w:tcPr>
            <w:tcW w:w="4321" w:type="pct"/>
            <w:gridSpan w:val="8"/>
            <w:shd w:val="clear" w:color="auto" w:fill="auto"/>
            <w:vAlign w:val="center"/>
          </w:tcPr>
          <w:p w:rsidR="00941595" w:rsidRPr="00C37432" w:rsidRDefault="00941595" w:rsidP="00941595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</w:rPr>
              <w:t>Reduced leakage waste by 3%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  <w:t xml:space="preserve"> by applying six sigma principles in Mahindra &amp; Mahindra</w:t>
            </w:r>
          </w:p>
          <w:p w:rsidR="00941595" w:rsidRPr="00C37432" w:rsidRDefault="00941595" w:rsidP="00941595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</w:rPr>
              <w:t>Reduced manpower by 15%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</w:rPr>
              <w:t xml:space="preserve"> by improving layout of cold end of process plant at Piramal Industries</w:t>
            </w:r>
          </w:p>
        </w:tc>
      </w:tr>
      <w:tr w:rsidR="00C37432" w:rsidRPr="00C37432" w:rsidTr="007F4261">
        <w:tc>
          <w:tcPr>
            <w:tcW w:w="5000" w:type="pct"/>
            <w:gridSpan w:val="9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941595" w:rsidRPr="00C37432" w:rsidRDefault="00941595" w:rsidP="00941595">
            <w:pPr>
              <w:rPr>
                <w:rFonts w:ascii="Arial" w:hAnsi="Arial" w:cs="Arial"/>
                <w:b/>
                <w:bCs/>
                <w:color w:val="000000" w:themeColor="text1"/>
                <w:spacing w:val="4"/>
                <w:sz w:val="6"/>
                <w:szCs w:val="18"/>
              </w:rPr>
            </w:pPr>
          </w:p>
        </w:tc>
      </w:tr>
      <w:tr w:rsidR="00C37432" w:rsidRPr="00C37432" w:rsidTr="007F4261">
        <w:tc>
          <w:tcPr>
            <w:tcW w:w="5000" w:type="pct"/>
            <w:gridSpan w:val="9"/>
            <w:tcBorders>
              <w:top w:val="single" w:sz="4" w:space="0" w:color="7F7F7F" w:themeColor="text1" w:themeTint="80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A23800" w:rsidRPr="00C37432" w:rsidRDefault="00A23800" w:rsidP="00760E20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22"/>
                <w:szCs w:val="18"/>
              </w:rPr>
              <w:t>E</w:t>
            </w: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DUCATION</w:t>
            </w:r>
          </w:p>
        </w:tc>
      </w:tr>
      <w:tr w:rsidR="00C37432" w:rsidRPr="00C37432" w:rsidTr="003B640D">
        <w:tc>
          <w:tcPr>
            <w:tcW w:w="679" w:type="pct"/>
            <w:tcBorders>
              <w:bottom w:val="single" w:sz="2" w:space="0" w:color="FFFFFF" w:themeColor="background1"/>
            </w:tcBorders>
            <w:shd w:val="clear" w:color="auto" w:fill="auto"/>
            <w:vAlign w:val="center"/>
          </w:tcPr>
          <w:p w:rsidR="00A23800" w:rsidRPr="00C37432" w:rsidRDefault="00A23800" w:rsidP="00A2380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2010 – 2012</w:t>
            </w:r>
          </w:p>
        </w:tc>
        <w:tc>
          <w:tcPr>
            <w:tcW w:w="1857" w:type="pct"/>
            <w:gridSpan w:val="2"/>
            <w:tcBorders>
              <w:bottom w:val="single" w:sz="2" w:space="0" w:color="FFFFFF" w:themeColor="background1"/>
            </w:tcBorders>
            <w:shd w:val="clear" w:color="auto" w:fill="auto"/>
            <w:vAlign w:val="center"/>
          </w:tcPr>
          <w:p w:rsidR="00A23800" w:rsidRPr="00C37432" w:rsidRDefault="00A23800" w:rsidP="00A23800">
            <w:pPr>
              <w:pStyle w:val="ListParagraph"/>
              <w:ind w:left="0" w:hanging="17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  <w:t>Indian Institute of Management Ahmedabad</w:t>
            </w:r>
          </w:p>
        </w:tc>
        <w:tc>
          <w:tcPr>
            <w:tcW w:w="1851" w:type="pct"/>
            <w:gridSpan w:val="5"/>
            <w:tcBorders>
              <w:bottom w:val="single" w:sz="2" w:space="0" w:color="FFFFFF" w:themeColor="background1"/>
            </w:tcBorders>
            <w:shd w:val="clear" w:color="auto" w:fill="auto"/>
            <w:vAlign w:val="center"/>
          </w:tcPr>
          <w:p w:rsidR="00A23800" w:rsidRPr="00C37432" w:rsidRDefault="00A23800" w:rsidP="00A23800">
            <w:pPr>
              <w:pStyle w:val="ListParagraph"/>
              <w:ind w:left="0" w:hanging="17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MBA, Strategy and Marketing</w:t>
            </w:r>
          </w:p>
        </w:tc>
        <w:tc>
          <w:tcPr>
            <w:tcW w:w="613" w:type="pct"/>
            <w:tcBorders>
              <w:bottom w:val="single" w:sz="2" w:space="0" w:color="FFFFFF" w:themeColor="background1"/>
            </w:tcBorders>
            <w:shd w:val="clear" w:color="auto" w:fill="auto"/>
            <w:vAlign w:val="center"/>
          </w:tcPr>
          <w:p w:rsidR="00A23800" w:rsidRPr="00C37432" w:rsidRDefault="004F3B04" w:rsidP="00A23800">
            <w:pPr>
              <w:pStyle w:val="ListParagraph"/>
              <w:ind w:left="0" w:hanging="17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2.5</w:t>
            </w:r>
            <w:r w:rsidR="00A23800" w:rsidRPr="00C37432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/4.3</w:t>
            </w:r>
          </w:p>
        </w:tc>
      </w:tr>
      <w:tr w:rsidR="00C37432" w:rsidRPr="00C37432" w:rsidTr="003B640D">
        <w:tc>
          <w:tcPr>
            <w:tcW w:w="679" w:type="pct"/>
            <w:shd w:val="clear" w:color="auto" w:fill="auto"/>
            <w:vAlign w:val="center"/>
          </w:tcPr>
          <w:p w:rsidR="00A23800" w:rsidRPr="00C37432" w:rsidRDefault="00A23800" w:rsidP="00A2380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2002 – 2007</w:t>
            </w:r>
          </w:p>
        </w:tc>
        <w:tc>
          <w:tcPr>
            <w:tcW w:w="1857" w:type="pct"/>
            <w:gridSpan w:val="2"/>
            <w:shd w:val="clear" w:color="auto" w:fill="auto"/>
            <w:vAlign w:val="center"/>
          </w:tcPr>
          <w:p w:rsidR="00A23800" w:rsidRPr="00C37432" w:rsidRDefault="00A23800" w:rsidP="00A23800">
            <w:pPr>
              <w:pStyle w:val="ListParagraph"/>
              <w:ind w:left="0" w:hanging="17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  <w:t>Indian Institute of Technology Bombay</w:t>
            </w:r>
          </w:p>
        </w:tc>
        <w:tc>
          <w:tcPr>
            <w:tcW w:w="1851" w:type="pct"/>
            <w:gridSpan w:val="5"/>
            <w:shd w:val="clear" w:color="auto" w:fill="auto"/>
            <w:vAlign w:val="center"/>
          </w:tcPr>
          <w:p w:rsidR="00A23800" w:rsidRPr="00C37432" w:rsidRDefault="00A23800" w:rsidP="00A23800">
            <w:pPr>
              <w:pStyle w:val="ListParagraph"/>
              <w:ind w:left="0" w:hanging="17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Dual Degree, Mechanical Engineering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A23800" w:rsidRPr="00C37432" w:rsidRDefault="00283C13" w:rsidP="00A23800">
            <w:pPr>
              <w:pStyle w:val="ListParagraph"/>
              <w:ind w:left="0" w:hanging="17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6.7</w:t>
            </w:r>
            <w:r w:rsidR="00A23800"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/10</w:t>
            </w:r>
          </w:p>
        </w:tc>
      </w:tr>
      <w:tr w:rsidR="00C37432" w:rsidRPr="00C37432" w:rsidTr="0035566D">
        <w:tc>
          <w:tcPr>
            <w:tcW w:w="679" w:type="pct"/>
            <w:shd w:val="clear" w:color="auto" w:fill="auto"/>
            <w:vAlign w:val="center"/>
          </w:tcPr>
          <w:p w:rsidR="00A23800" w:rsidRPr="00C37432" w:rsidRDefault="00A23800" w:rsidP="00A2380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20</w:t>
            </w:r>
            <w:r w:rsidR="00B51ABA"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1857" w:type="pct"/>
            <w:gridSpan w:val="2"/>
            <w:shd w:val="clear" w:color="auto" w:fill="auto"/>
            <w:vAlign w:val="center"/>
          </w:tcPr>
          <w:p w:rsidR="00A23800" w:rsidRPr="00C37432" w:rsidRDefault="00A23800" w:rsidP="00A23800">
            <w:pPr>
              <w:pStyle w:val="ListParagraph"/>
              <w:ind w:left="0" w:hanging="17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  <w:t>Shivaji Science College, Nagpur</w:t>
            </w:r>
          </w:p>
        </w:tc>
        <w:tc>
          <w:tcPr>
            <w:tcW w:w="1851" w:type="pct"/>
            <w:gridSpan w:val="5"/>
            <w:shd w:val="clear" w:color="auto" w:fill="auto"/>
            <w:vAlign w:val="center"/>
          </w:tcPr>
          <w:p w:rsidR="00A23800" w:rsidRPr="00C37432" w:rsidRDefault="00A23800" w:rsidP="00A23800">
            <w:pPr>
              <w:pStyle w:val="ListParagraph"/>
              <w:ind w:left="0" w:hanging="17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  <w:t>Class XII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A23800" w:rsidRPr="00C37432" w:rsidRDefault="00A23800" w:rsidP="00A23800">
            <w:pPr>
              <w:pStyle w:val="ListParagraph"/>
              <w:ind w:left="0" w:hanging="17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71.3%</w:t>
            </w:r>
          </w:p>
        </w:tc>
      </w:tr>
      <w:tr w:rsidR="00C37432" w:rsidRPr="00C37432" w:rsidTr="00543447">
        <w:tc>
          <w:tcPr>
            <w:tcW w:w="679" w:type="pct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23800" w:rsidRPr="00C37432" w:rsidRDefault="00A23800" w:rsidP="00B24AB1">
            <w:pPr>
              <w:ind w:left="2160" w:hanging="21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2000</w:t>
            </w:r>
          </w:p>
        </w:tc>
        <w:tc>
          <w:tcPr>
            <w:tcW w:w="1857" w:type="pct"/>
            <w:gridSpan w:val="2"/>
            <w:tcBorders>
              <w:bottom w:val="single" w:sz="2" w:space="0" w:color="4F81BD" w:themeColor="accent1"/>
            </w:tcBorders>
            <w:shd w:val="clear" w:color="auto" w:fill="auto"/>
            <w:vAlign w:val="center"/>
          </w:tcPr>
          <w:p w:rsidR="00A23800" w:rsidRPr="00C37432" w:rsidRDefault="00A23800" w:rsidP="00A23800">
            <w:pPr>
              <w:pStyle w:val="ListParagraph"/>
              <w:ind w:left="0" w:hanging="17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  <w:t>St. Joseph’s Convent, Nagpur</w:t>
            </w:r>
          </w:p>
        </w:tc>
        <w:tc>
          <w:tcPr>
            <w:tcW w:w="1851" w:type="pct"/>
            <w:gridSpan w:val="5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23800" w:rsidRPr="00C37432" w:rsidRDefault="00A23800" w:rsidP="00A23800">
            <w:pPr>
              <w:pStyle w:val="ListParagraph"/>
              <w:ind w:left="0" w:hanging="17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  <w:t>Class X</w:t>
            </w:r>
          </w:p>
        </w:tc>
        <w:tc>
          <w:tcPr>
            <w:tcW w:w="613" w:type="pct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23800" w:rsidRPr="00C37432" w:rsidRDefault="00A23800" w:rsidP="00A23800">
            <w:pPr>
              <w:pStyle w:val="ListParagraph"/>
              <w:ind w:left="0" w:hanging="17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84.4%</w:t>
            </w:r>
          </w:p>
        </w:tc>
      </w:tr>
      <w:tr w:rsidR="00C37432" w:rsidRPr="00C37432" w:rsidTr="00543447">
        <w:trPr>
          <w:trHeight w:val="504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501666" w:rsidRPr="00C37432" w:rsidRDefault="00501666" w:rsidP="00501666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Relevant Courses</w:t>
            </w:r>
          </w:p>
        </w:tc>
        <w:tc>
          <w:tcPr>
            <w:tcW w:w="4315" w:type="pct"/>
            <w:gridSpan w:val="7"/>
            <w:tcBorders>
              <w:top w:val="single" w:sz="4" w:space="0" w:color="7F7F7F" w:themeColor="text1" w:themeTint="80"/>
            </w:tcBorders>
            <w:shd w:val="clear" w:color="auto" w:fill="auto"/>
            <w:vAlign w:val="center"/>
          </w:tcPr>
          <w:p w:rsidR="00501666" w:rsidRPr="00C37432" w:rsidRDefault="00501666" w:rsidP="00501666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Seminar in Retail Management, Advertisement &amp; Sales Promotion, Consumer Based Business Strategies, Pricing, Sales &amp; Distribution Management, Business Research Methods</w:t>
            </w:r>
            <w:r w:rsidR="00B75F2C"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and</w:t>
            </w:r>
            <w:r w:rsidR="000F6158"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Venture Capital and Private Equity</w:t>
            </w:r>
          </w:p>
        </w:tc>
      </w:tr>
      <w:tr w:rsidR="00C37432" w:rsidRPr="00C37432" w:rsidTr="007F4261">
        <w:trPr>
          <w:trHeight w:val="66"/>
        </w:trPr>
        <w:tc>
          <w:tcPr>
            <w:tcW w:w="5000" w:type="pct"/>
            <w:gridSpan w:val="9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501666" w:rsidRPr="00C37432" w:rsidRDefault="00501666" w:rsidP="00501666">
            <w:pPr>
              <w:rPr>
                <w:rFonts w:ascii="Arial" w:hAnsi="Arial" w:cs="Arial"/>
                <w:b/>
                <w:color w:val="000000" w:themeColor="text1"/>
                <w:sz w:val="6"/>
                <w:szCs w:val="18"/>
              </w:rPr>
            </w:pPr>
          </w:p>
        </w:tc>
      </w:tr>
      <w:tr w:rsidR="00C37432" w:rsidRPr="00C37432" w:rsidTr="007F4261">
        <w:tc>
          <w:tcPr>
            <w:tcW w:w="5000" w:type="pct"/>
            <w:gridSpan w:val="9"/>
            <w:tcBorders>
              <w:top w:val="single" w:sz="4" w:space="0" w:color="7F7F7F" w:themeColor="text1" w:themeTint="80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01666" w:rsidRPr="00C37432" w:rsidRDefault="00501666" w:rsidP="00E26FF5">
            <w:pPr>
              <w:ind w:left="1440" w:hanging="144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22"/>
                <w:szCs w:val="18"/>
              </w:rPr>
              <w:t>E</w:t>
            </w: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XTRA </w:t>
            </w:r>
            <w:r w:rsidRPr="00C37432">
              <w:rPr>
                <w:rFonts w:ascii="Arial" w:hAnsi="Arial" w:cs="Arial"/>
                <w:b/>
                <w:color w:val="000000" w:themeColor="text1"/>
                <w:sz w:val="22"/>
                <w:szCs w:val="18"/>
              </w:rPr>
              <w:t>– C</w:t>
            </w: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URRICULAR</w:t>
            </w:r>
            <w:r w:rsidRPr="00C37432">
              <w:rPr>
                <w:rFonts w:ascii="Arial" w:hAnsi="Arial" w:cs="Arial"/>
                <w:b/>
                <w:color w:val="000000" w:themeColor="text1"/>
                <w:sz w:val="22"/>
                <w:szCs w:val="18"/>
              </w:rPr>
              <w:t xml:space="preserve"> A</w:t>
            </w: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CTIVITIES</w:t>
            </w:r>
          </w:p>
        </w:tc>
      </w:tr>
      <w:tr w:rsidR="00C37432" w:rsidRPr="00C37432" w:rsidTr="00543447">
        <w:tc>
          <w:tcPr>
            <w:tcW w:w="679" w:type="pct"/>
            <w:tcBorders>
              <w:top w:val="single" w:sz="4" w:space="0" w:color="FFFFFF" w:themeColor="background1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501666" w:rsidRPr="00C37432" w:rsidRDefault="00704494" w:rsidP="00126B26">
            <w:pPr>
              <w:tabs>
                <w:tab w:val="left" w:pos="151"/>
              </w:tabs>
              <w:ind w:left="-90" w:right="-115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IN"/>
              </w:rPr>
              <w:t>Positions o</w:t>
            </w:r>
            <w:r w:rsidR="00501666"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IN"/>
              </w:rPr>
              <w:t>f Responsibility</w:t>
            </w:r>
          </w:p>
        </w:tc>
        <w:tc>
          <w:tcPr>
            <w:tcW w:w="4321" w:type="pct"/>
            <w:gridSpan w:val="8"/>
            <w:tcBorders>
              <w:top w:val="single" w:sz="4" w:space="0" w:color="FFFFFF" w:themeColor="background1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501666" w:rsidRPr="00C37432" w:rsidRDefault="00501666" w:rsidP="00501666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Mess Secretary, </w:t>
            </w:r>
            <w:r w:rsidR="003D6415"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Hostel 10, IIT Bombay:  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Elected by 300+ students as the member of Hostel Council</w:t>
            </w:r>
          </w:p>
          <w:p w:rsidR="00EE196E" w:rsidRPr="00C37432" w:rsidRDefault="00501666" w:rsidP="00501666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Coordinator (</w:t>
            </w:r>
            <w:r w:rsidR="00701AB4"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Informals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 &amp; </w:t>
            </w:r>
            <w:r w:rsidR="00701AB4"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Aqua Games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), Mood Indigo, Cultural Festival, IIT Bombay </w:t>
            </w:r>
          </w:p>
          <w:p w:rsidR="00501666" w:rsidRPr="00C37432" w:rsidRDefault="00501666" w:rsidP="00501666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Cultural Representative, Graduate Trainee Batch ’07 (Batch Size: 96), ONGC</w:t>
            </w:r>
            <w:r w:rsidR="003D6415"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:  Organized</w:t>
            </w:r>
            <w:r w:rsidR="00EE196E"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 Cultural Night</w:t>
            </w:r>
            <w:r w:rsidR="003D6415"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 </w:t>
            </w:r>
          </w:p>
          <w:p w:rsidR="00501666" w:rsidRPr="00C37432" w:rsidRDefault="00501666" w:rsidP="00501666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House Captain, St. Joseph’s Convent:  Elected by 1500+ students to lead the House; won ‘Overall Trophy’</w:t>
            </w:r>
          </w:p>
          <w:p w:rsidR="00501666" w:rsidRPr="00C37432" w:rsidRDefault="00B218E6" w:rsidP="00501666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6"/>
                <w:sz w:val="18"/>
                <w:szCs w:val="18"/>
                <w:lang w:val="en-IN"/>
              </w:rPr>
              <w:t xml:space="preserve">Member, Execution Team, Insight, Student Newsletter, </w:t>
            </w:r>
            <w:r w:rsidR="00501666" w:rsidRPr="00C37432">
              <w:rPr>
                <w:rFonts w:ascii="Arial" w:hAnsi="Arial" w:cs="Arial"/>
                <w:bCs/>
                <w:color w:val="000000" w:themeColor="text1"/>
                <w:spacing w:val="6"/>
                <w:sz w:val="18"/>
                <w:szCs w:val="18"/>
                <w:lang w:val="en-IN"/>
              </w:rPr>
              <w:t>IIT Bombay (readership: 3500)</w:t>
            </w:r>
          </w:p>
        </w:tc>
      </w:tr>
      <w:tr w:rsidR="00C37432" w:rsidRPr="00C37432" w:rsidTr="00543447">
        <w:tc>
          <w:tcPr>
            <w:tcW w:w="679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501666" w:rsidRPr="00C37432" w:rsidRDefault="00501666" w:rsidP="00126B26">
            <w:pPr>
              <w:tabs>
                <w:tab w:val="left" w:pos="151"/>
              </w:tabs>
              <w:ind w:left="-90" w:right="-115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IN"/>
              </w:rPr>
              <w:t>Choreography</w:t>
            </w:r>
          </w:p>
        </w:tc>
        <w:tc>
          <w:tcPr>
            <w:tcW w:w="4321" w:type="pct"/>
            <w:gridSpan w:val="8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501666" w:rsidRPr="00C37432" w:rsidRDefault="00501666" w:rsidP="00501666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Member</w:t>
            </w:r>
            <w:r w:rsidRPr="00C37432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  <w:t xml:space="preserve">, Footloose, Dance Club, IIM Ahd:  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Organized</w:t>
            </w:r>
            <w:r w:rsidRPr="00C37432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  <w:t xml:space="preserve"> dance workshop (participants: 72); participated in events</w:t>
            </w:r>
          </w:p>
          <w:p w:rsidR="00501666" w:rsidRPr="00C37432" w:rsidRDefault="00501666" w:rsidP="00EE196E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pacing w:val="6"/>
                <w:sz w:val="18"/>
                <w:szCs w:val="18"/>
                <w:lang w:val="en-IN"/>
              </w:rPr>
              <w:t>Member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6"/>
                <w:sz w:val="18"/>
                <w:szCs w:val="18"/>
                <w:lang w:val="en-IN"/>
              </w:rPr>
              <w:t>, In-Sync, Dance Club, IIT Bombay</w:t>
            </w:r>
            <w:r w:rsidR="00EE196E" w:rsidRPr="00C37432">
              <w:rPr>
                <w:rFonts w:ascii="Arial" w:hAnsi="Arial" w:cs="Arial"/>
                <w:bCs/>
                <w:color w:val="000000" w:themeColor="text1"/>
                <w:spacing w:val="6"/>
                <w:sz w:val="18"/>
                <w:szCs w:val="18"/>
                <w:lang w:val="en-IN"/>
              </w:rPr>
              <w:t xml:space="preserve">:  </w:t>
            </w:r>
            <w:r w:rsidR="00EE196E" w:rsidRPr="00C37432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Represented institute in several inter-college events</w:t>
            </w:r>
          </w:p>
          <w:p w:rsidR="00501666" w:rsidRPr="00C37432" w:rsidRDefault="00501666" w:rsidP="00501666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Performed</w:t>
            </w:r>
            <w:r w:rsidR="00EE196E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in 13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+ dance competitions/shows; Stood </w:t>
            </w:r>
            <w:r w:rsidR="00FC31C1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1</w:t>
            </w:r>
            <w:r w:rsidR="00FC31C1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vertAlign w:val="superscript"/>
                <w:lang w:val="en-IN"/>
              </w:rPr>
              <w:t>st</w:t>
            </w:r>
            <w:r w:rsidR="00FC31C1"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and 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>2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vertAlign w:val="superscript"/>
                <w:lang w:val="en-IN"/>
              </w:rPr>
              <w:t>nd</w:t>
            </w:r>
            <w:r w:rsidRPr="00C37432"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  <w:t xml:space="preserve"> 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  <w:lang w:val="en-IN"/>
              </w:rPr>
              <w:t>at inter-hostel and inter-college level</w:t>
            </w:r>
          </w:p>
        </w:tc>
      </w:tr>
      <w:tr w:rsidR="00C37432" w:rsidRPr="00C37432" w:rsidTr="00543447">
        <w:tc>
          <w:tcPr>
            <w:tcW w:w="679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501666" w:rsidRPr="00C37432" w:rsidRDefault="00501666" w:rsidP="00126B26">
            <w:pPr>
              <w:tabs>
                <w:tab w:val="left" w:pos="151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IN"/>
              </w:rPr>
              <w:t>Music and Dramatics</w:t>
            </w:r>
          </w:p>
        </w:tc>
        <w:tc>
          <w:tcPr>
            <w:tcW w:w="4321" w:type="pct"/>
            <w:gridSpan w:val="8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501666" w:rsidRPr="00C37432" w:rsidRDefault="00501666" w:rsidP="00501666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bCs/>
                <w:color w:val="000000" w:themeColor="text1"/>
                <w:spacing w:val="6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Pursued Hindustani Sangeet for 4 years; </w:t>
            </w:r>
            <w:r w:rsidRPr="00C37432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Certificate of Merit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from Akhil Bhart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  <w:bdr w:val="single" w:sz="6" w:space="0" w:color="FFFFFF" w:themeColor="background1"/>
              </w:rPr>
              <w:t>i</w:t>
            </w:r>
            <w:r w:rsidRPr="00C37432">
              <w:rPr>
                <w:rFonts w:ascii="Arial" w:hAnsi="Arial" w:cs="Arial"/>
                <w:color w:val="000000" w:themeColor="text1"/>
                <w:sz w:val="18"/>
                <w:szCs w:val="18"/>
              </w:rPr>
              <w:t>ya Gandharva Vidyalaya</w:t>
            </w:r>
          </w:p>
          <w:p w:rsidR="00501666" w:rsidRPr="00C37432" w:rsidRDefault="00501666" w:rsidP="00501666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bCs/>
                <w:color w:val="000000" w:themeColor="text1"/>
                <w:spacing w:val="6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6"/>
                <w:sz w:val="18"/>
                <w:szCs w:val="18"/>
                <w:lang w:val="en-IN"/>
              </w:rPr>
              <w:t>Performed before an audience of 3,000 in Performing Arts Festival (PAF) for 2 years at IIT Bombay</w:t>
            </w:r>
          </w:p>
          <w:p w:rsidR="00501666" w:rsidRPr="00C37432" w:rsidRDefault="00501666" w:rsidP="00501666">
            <w:pPr>
              <w:pStyle w:val="ListParagraph"/>
              <w:numPr>
                <w:ilvl w:val="0"/>
                <w:numId w:val="14"/>
              </w:numPr>
              <w:ind w:left="159" w:hanging="159"/>
              <w:rPr>
                <w:rFonts w:ascii="Arial" w:hAnsi="Arial" w:cs="Arial"/>
                <w:bCs/>
                <w:color w:val="000000" w:themeColor="text1"/>
                <w:spacing w:val="6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6"/>
                <w:sz w:val="18"/>
                <w:szCs w:val="18"/>
                <w:lang w:val="en-IN"/>
              </w:rPr>
              <w:t>Sc</w:t>
            </w:r>
            <w:r w:rsidR="00DD1071" w:rsidRPr="00C37432">
              <w:rPr>
                <w:rFonts w:ascii="Arial" w:hAnsi="Arial" w:cs="Arial"/>
                <w:bCs/>
                <w:color w:val="000000" w:themeColor="text1"/>
                <w:spacing w:val="6"/>
                <w:sz w:val="18"/>
                <w:szCs w:val="18"/>
                <w:lang w:val="en-IN"/>
              </w:rPr>
              <w:t xml:space="preserve">ripted, directed and acted in play as </w:t>
            </w:r>
            <w:r w:rsidRPr="00C37432">
              <w:rPr>
                <w:rFonts w:ascii="Arial" w:hAnsi="Arial" w:cs="Arial"/>
                <w:bCs/>
                <w:color w:val="000000" w:themeColor="text1"/>
                <w:spacing w:val="6"/>
                <w:sz w:val="18"/>
                <w:szCs w:val="18"/>
                <w:lang w:val="en-IN"/>
              </w:rPr>
              <w:t>part of Sophomore Production; received accolades for the same</w:t>
            </w:r>
          </w:p>
        </w:tc>
      </w:tr>
      <w:tr w:rsidR="00C37432" w:rsidRPr="00C37432" w:rsidTr="00AC672A">
        <w:tc>
          <w:tcPr>
            <w:tcW w:w="679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501666" w:rsidRPr="00C37432" w:rsidRDefault="00501666" w:rsidP="00126B26">
            <w:pPr>
              <w:tabs>
                <w:tab w:val="left" w:pos="151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IN"/>
              </w:rPr>
              <w:t>Interests</w:t>
            </w:r>
          </w:p>
        </w:tc>
        <w:tc>
          <w:tcPr>
            <w:tcW w:w="4321" w:type="pct"/>
            <w:gridSpan w:val="8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501666" w:rsidRPr="00C37432" w:rsidRDefault="00501666" w:rsidP="00501666">
            <w:pPr>
              <w:pStyle w:val="ListParagraph"/>
              <w:numPr>
                <w:ilvl w:val="0"/>
                <w:numId w:val="12"/>
              </w:numPr>
              <w:ind w:left="158" w:right="27" w:hanging="158"/>
              <w:rPr>
                <w:rFonts w:ascii="Arial" w:hAnsi="Arial" w:cs="Arial"/>
                <w:color w:val="000000" w:themeColor="text1"/>
                <w:spacing w:val="4"/>
                <w:sz w:val="18"/>
                <w:szCs w:val="18"/>
                <w:lang w:val="en-IN"/>
              </w:rPr>
            </w:pPr>
            <w:r w:rsidRPr="00C37432">
              <w:rPr>
                <w:rFonts w:ascii="Arial" w:hAnsi="Arial" w:cs="Arial"/>
                <w:bCs/>
                <w:color w:val="000000" w:themeColor="text1"/>
                <w:spacing w:val="4"/>
                <w:sz w:val="18"/>
                <w:szCs w:val="18"/>
              </w:rPr>
              <w:t>Fond of reading; favorite authors: Ayn Rand, Emily Bronte, Richard Bach, J.R.R. Tolkien</w:t>
            </w:r>
          </w:p>
        </w:tc>
      </w:tr>
    </w:tbl>
    <w:p w:rsidR="00066926" w:rsidRPr="00C37432" w:rsidRDefault="00066926" w:rsidP="00784938">
      <w:pPr>
        <w:pStyle w:val="NoSpacing"/>
        <w:tabs>
          <w:tab w:val="left" w:pos="1777"/>
        </w:tabs>
        <w:ind w:right="29"/>
        <w:rPr>
          <w:rFonts w:ascii="Garamond" w:hAnsi="Garamond" w:cs="Arial"/>
          <w:color w:val="000000" w:themeColor="text1"/>
          <w:sz w:val="2"/>
          <w:szCs w:val="20"/>
        </w:rPr>
      </w:pPr>
    </w:p>
    <w:sectPr w:rsidR="00066926" w:rsidRPr="00C37432" w:rsidSect="0044797E">
      <w:footerReference w:type="default" r:id="rId8"/>
      <w:pgSz w:w="11907" w:h="16839" w:code="9"/>
      <w:pgMar w:top="432" w:right="720" w:bottom="432" w:left="720" w:header="288" w:footer="288" w:gutter="0"/>
      <w:pgBorders w:offsetFrom="page">
        <w:top w:val="single" w:sz="8" w:space="5" w:color="000000" w:themeColor="text1"/>
        <w:left w:val="single" w:sz="8" w:space="5" w:color="000000" w:themeColor="text1"/>
        <w:bottom w:val="single" w:sz="8" w:space="5" w:color="000000" w:themeColor="text1"/>
        <w:right w:val="single" w:sz="8" w:space="5" w:color="000000" w:themeColor="text1"/>
      </w:pgBorders>
      <w:cols w:space="720"/>
      <w:vAlign w:val="bottom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C8C" w:rsidRDefault="00D50C8C" w:rsidP="00591D50">
      <w:pPr>
        <w:pStyle w:val="ListParagraph"/>
      </w:pPr>
      <w:r>
        <w:separator/>
      </w:r>
    </w:p>
  </w:endnote>
  <w:endnote w:type="continuationSeparator" w:id="0">
    <w:p w:rsidR="00D50C8C" w:rsidRDefault="00D50C8C" w:rsidP="00591D50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21B" w:rsidRDefault="00B4321B" w:rsidP="00844CA7">
    <w:pPr>
      <w:pStyle w:val="Footer"/>
      <w:tabs>
        <w:tab w:val="clear" w:pos="4680"/>
        <w:tab w:val="clear" w:pos="9360"/>
        <w:tab w:val="left" w:pos="1013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C8C" w:rsidRDefault="00D50C8C" w:rsidP="00591D50">
      <w:pPr>
        <w:pStyle w:val="ListParagraph"/>
      </w:pPr>
      <w:r>
        <w:separator/>
      </w:r>
    </w:p>
  </w:footnote>
  <w:footnote w:type="continuationSeparator" w:id="0">
    <w:p w:rsidR="00D50C8C" w:rsidRDefault="00D50C8C" w:rsidP="00591D50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4.5pt;height:94.5pt" o:bullet="t">
        <v:imagedata r:id="rId1" o:title="home"/>
      </v:shape>
    </w:pict>
  </w:numPicBullet>
  <w:numPicBullet w:numPicBulletId="1">
    <w:pict>
      <v:shape id="_x0000_i1044" type="#_x0000_t75" style="width:168.75pt;height:168.75pt" o:bullet="t">
        <v:imagedata r:id="rId2" o:title="images"/>
      </v:shape>
    </w:pict>
  </w:numPicBullet>
  <w:abstractNum w:abstractNumId="0">
    <w:nsid w:val="07DF383D"/>
    <w:multiLevelType w:val="hybridMultilevel"/>
    <w:tmpl w:val="26829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61C09"/>
    <w:multiLevelType w:val="hybridMultilevel"/>
    <w:tmpl w:val="8E1400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87180"/>
    <w:multiLevelType w:val="hybridMultilevel"/>
    <w:tmpl w:val="6994ED76"/>
    <w:lvl w:ilvl="0" w:tplc="FA9E47CA">
      <w:start w:val="71"/>
      <w:numFmt w:val="bullet"/>
      <w:lvlText w:val="-"/>
      <w:lvlJc w:val="left"/>
      <w:pPr>
        <w:ind w:left="52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3" w:hanging="360"/>
      </w:pPr>
      <w:rPr>
        <w:rFonts w:ascii="Wingdings" w:hAnsi="Wingdings" w:hint="default"/>
      </w:rPr>
    </w:lvl>
  </w:abstractNum>
  <w:abstractNum w:abstractNumId="3">
    <w:nsid w:val="15691857"/>
    <w:multiLevelType w:val="hybridMultilevel"/>
    <w:tmpl w:val="A75AD122"/>
    <w:lvl w:ilvl="0" w:tplc="04090005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4">
    <w:nsid w:val="19225BFE"/>
    <w:multiLevelType w:val="hybridMultilevel"/>
    <w:tmpl w:val="C02874F4"/>
    <w:lvl w:ilvl="0" w:tplc="04090005">
      <w:start w:val="1"/>
      <w:numFmt w:val="bullet"/>
      <w:lvlText w:val=""/>
      <w:lvlJc w:val="left"/>
      <w:pPr>
        <w:ind w:left="10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5">
    <w:nsid w:val="1A862F79"/>
    <w:multiLevelType w:val="hybridMultilevel"/>
    <w:tmpl w:val="CA3AABBE"/>
    <w:lvl w:ilvl="0" w:tplc="B5807082">
      <w:start w:val="13"/>
      <w:numFmt w:val="bullet"/>
      <w:lvlText w:val="-"/>
      <w:lvlJc w:val="left"/>
      <w:pPr>
        <w:ind w:left="524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6">
    <w:nsid w:val="26D31E40"/>
    <w:multiLevelType w:val="hybridMultilevel"/>
    <w:tmpl w:val="96F6D14E"/>
    <w:lvl w:ilvl="0" w:tplc="C3F62610">
      <w:start w:val="71"/>
      <w:numFmt w:val="bullet"/>
      <w:lvlText w:val="-"/>
      <w:lvlJc w:val="left"/>
      <w:pPr>
        <w:ind w:left="52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3" w:hanging="360"/>
      </w:pPr>
      <w:rPr>
        <w:rFonts w:ascii="Wingdings" w:hAnsi="Wingdings" w:hint="default"/>
      </w:rPr>
    </w:lvl>
  </w:abstractNum>
  <w:abstractNum w:abstractNumId="7">
    <w:nsid w:val="2B9A6707"/>
    <w:multiLevelType w:val="hybridMultilevel"/>
    <w:tmpl w:val="77686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A1DD4"/>
    <w:multiLevelType w:val="hybridMultilevel"/>
    <w:tmpl w:val="2DC096F8"/>
    <w:lvl w:ilvl="0" w:tplc="E24298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85619"/>
    <w:multiLevelType w:val="hybridMultilevel"/>
    <w:tmpl w:val="7A569530"/>
    <w:lvl w:ilvl="0" w:tplc="B5807082">
      <w:start w:val="13"/>
      <w:numFmt w:val="bullet"/>
      <w:lvlText w:val="-"/>
      <w:lvlJc w:val="left"/>
      <w:pPr>
        <w:ind w:left="524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0">
    <w:nsid w:val="31E30ACA"/>
    <w:multiLevelType w:val="hybridMultilevel"/>
    <w:tmpl w:val="3E0A5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32DC0"/>
    <w:multiLevelType w:val="hybridMultilevel"/>
    <w:tmpl w:val="55BED02C"/>
    <w:lvl w:ilvl="0" w:tplc="88FCC132">
      <w:start w:val="84"/>
      <w:numFmt w:val="bullet"/>
      <w:lvlText w:val="-"/>
      <w:lvlJc w:val="left"/>
      <w:pPr>
        <w:ind w:left="52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2">
    <w:nsid w:val="38BE0CB4"/>
    <w:multiLevelType w:val="hybridMultilevel"/>
    <w:tmpl w:val="AF84F810"/>
    <w:lvl w:ilvl="0" w:tplc="607A919C">
      <w:start w:val="7"/>
      <w:numFmt w:val="bullet"/>
      <w:lvlText w:val="-"/>
      <w:lvlJc w:val="left"/>
      <w:pPr>
        <w:ind w:left="52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3">
    <w:nsid w:val="42F03E3C"/>
    <w:multiLevelType w:val="hybridMultilevel"/>
    <w:tmpl w:val="DCEABF00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48A068C3"/>
    <w:multiLevelType w:val="hybridMultilevel"/>
    <w:tmpl w:val="AAE252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D150C2"/>
    <w:multiLevelType w:val="hybridMultilevel"/>
    <w:tmpl w:val="BA1AF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23B90"/>
    <w:multiLevelType w:val="hybridMultilevel"/>
    <w:tmpl w:val="25EC20A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6F9E603B"/>
    <w:multiLevelType w:val="hybridMultilevel"/>
    <w:tmpl w:val="1EB8E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B27B10"/>
    <w:multiLevelType w:val="hybridMultilevel"/>
    <w:tmpl w:val="D7EE60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4255CA"/>
    <w:multiLevelType w:val="hybridMultilevel"/>
    <w:tmpl w:val="F2D80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4C7355"/>
    <w:multiLevelType w:val="hybridMultilevel"/>
    <w:tmpl w:val="AC5CC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13"/>
  </w:num>
  <w:num w:numId="5">
    <w:abstractNumId w:val="0"/>
  </w:num>
  <w:num w:numId="6">
    <w:abstractNumId w:val="1"/>
  </w:num>
  <w:num w:numId="7">
    <w:abstractNumId w:val="19"/>
  </w:num>
  <w:num w:numId="8">
    <w:abstractNumId w:val="5"/>
  </w:num>
  <w:num w:numId="9">
    <w:abstractNumId w:val="16"/>
  </w:num>
  <w:num w:numId="10">
    <w:abstractNumId w:val="2"/>
  </w:num>
  <w:num w:numId="11">
    <w:abstractNumId w:val="6"/>
  </w:num>
  <w:num w:numId="12">
    <w:abstractNumId w:val="4"/>
  </w:num>
  <w:num w:numId="13">
    <w:abstractNumId w:val="9"/>
  </w:num>
  <w:num w:numId="14">
    <w:abstractNumId w:val="3"/>
  </w:num>
  <w:num w:numId="15">
    <w:abstractNumId w:val="8"/>
  </w:num>
  <w:num w:numId="16">
    <w:abstractNumId w:val="18"/>
  </w:num>
  <w:num w:numId="17">
    <w:abstractNumId w:val="14"/>
  </w:num>
  <w:num w:numId="18">
    <w:abstractNumId w:val="7"/>
  </w:num>
  <w:num w:numId="19">
    <w:abstractNumId w:val="20"/>
  </w:num>
  <w:num w:numId="20">
    <w:abstractNumId w:val="11"/>
  </w:num>
  <w:num w:numId="21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A5CE0"/>
    <w:rsid w:val="00000DBC"/>
    <w:rsid w:val="00001832"/>
    <w:rsid w:val="00001C0D"/>
    <w:rsid w:val="00001E84"/>
    <w:rsid w:val="00002C22"/>
    <w:rsid w:val="000036B1"/>
    <w:rsid w:val="00003CBB"/>
    <w:rsid w:val="00004637"/>
    <w:rsid w:val="00005286"/>
    <w:rsid w:val="0000620F"/>
    <w:rsid w:val="0000621D"/>
    <w:rsid w:val="00006639"/>
    <w:rsid w:val="00006723"/>
    <w:rsid w:val="000069D4"/>
    <w:rsid w:val="0000732A"/>
    <w:rsid w:val="00007724"/>
    <w:rsid w:val="00010296"/>
    <w:rsid w:val="00010E83"/>
    <w:rsid w:val="000130BE"/>
    <w:rsid w:val="000135C1"/>
    <w:rsid w:val="00013A12"/>
    <w:rsid w:val="00015933"/>
    <w:rsid w:val="000160BA"/>
    <w:rsid w:val="000178D0"/>
    <w:rsid w:val="00020315"/>
    <w:rsid w:val="000205F6"/>
    <w:rsid w:val="000215CB"/>
    <w:rsid w:val="00021753"/>
    <w:rsid w:val="0002405D"/>
    <w:rsid w:val="00024C07"/>
    <w:rsid w:val="00024D5A"/>
    <w:rsid w:val="000268E7"/>
    <w:rsid w:val="000269CE"/>
    <w:rsid w:val="000275AB"/>
    <w:rsid w:val="00027E2F"/>
    <w:rsid w:val="00030137"/>
    <w:rsid w:val="00031E23"/>
    <w:rsid w:val="0003209A"/>
    <w:rsid w:val="0003323F"/>
    <w:rsid w:val="000335A5"/>
    <w:rsid w:val="00033658"/>
    <w:rsid w:val="0003391E"/>
    <w:rsid w:val="00033D56"/>
    <w:rsid w:val="000342EC"/>
    <w:rsid w:val="00034A1C"/>
    <w:rsid w:val="00034F8E"/>
    <w:rsid w:val="00034FED"/>
    <w:rsid w:val="00035227"/>
    <w:rsid w:val="0003542A"/>
    <w:rsid w:val="00036A94"/>
    <w:rsid w:val="00037361"/>
    <w:rsid w:val="00040264"/>
    <w:rsid w:val="00040677"/>
    <w:rsid w:val="00040EB9"/>
    <w:rsid w:val="0004185A"/>
    <w:rsid w:val="00042759"/>
    <w:rsid w:val="00043818"/>
    <w:rsid w:val="000449C0"/>
    <w:rsid w:val="00044D8D"/>
    <w:rsid w:val="0004541E"/>
    <w:rsid w:val="00045B9A"/>
    <w:rsid w:val="00046379"/>
    <w:rsid w:val="00046D08"/>
    <w:rsid w:val="0004725F"/>
    <w:rsid w:val="000501E8"/>
    <w:rsid w:val="00050679"/>
    <w:rsid w:val="0005138F"/>
    <w:rsid w:val="000518AB"/>
    <w:rsid w:val="00051B9E"/>
    <w:rsid w:val="00051EEE"/>
    <w:rsid w:val="00052064"/>
    <w:rsid w:val="00052838"/>
    <w:rsid w:val="000538D0"/>
    <w:rsid w:val="00054846"/>
    <w:rsid w:val="00054AF3"/>
    <w:rsid w:val="0005636F"/>
    <w:rsid w:val="00056592"/>
    <w:rsid w:val="00057588"/>
    <w:rsid w:val="000613A1"/>
    <w:rsid w:val="00061694"/>
    <w:rsid w:val="000617AE"/>
    <w:rsid w:val="0006310A"/>
    <w:rsid w:val="000634B5"/>
    <w:rsid w:val="00064758"/>
    <w:rsid w:val="00064FBD"/>
    <w:rsid w:val="00065355"/>
    <w:rsid w:val="00065A92"/>
    <w:rsid w:val="00066496"/>
    <w:rsid w:val="00066926"/>
    <w:rsid w:val="000670E8"/>
    <w:rsid w:val="000677BA"/>
    <w:rsid w:val="00067985"/>
    <w:rsid w:val="000679D1"/>
    <w:rsid w:val="0007013E"/>
    <w:rsid w:val="00071CE4"/>
    <w:rsid w:val="00072895"/>
    <w:rsid w:val="00072B36"/>
    <w:rsid w:val="000734D0"/>
    <w:rsid w:val="000734DC"/>
    <w:rsid w:val="00073551"/>
    <w:rsid w:val="00074C35"/>
    <w:rsid w:val="00074D0B"/>
    <w:rsid w:val="00076110"/>
    <w:rsid w:val="000809EC"/>
    <w:rsid w:val="00081BEE"/>
    <w:rsid w:val="000822BD"/>
    <w:rsid w:val="000826B4"/>
    <w:rsid w:val="00082A3F"/>
    <w:rsid w:val="00082B32"/>
    <w:rsid w:val="00083998"/>
    <w:rsid w:val="00084706"/>
    <w:rsid w:val="0008510A"/>
    <w:rsid w:val="00087F10"/>
    <w:rsid w:val="00090B55"/>
    <w:rsid w:val="00091E92"/>
    <w:rsid w:val="0009251D"/>
    <w:rsid w:val="00092568"/>
    <w:rsid w:val="00092650"/>
    <w:rsid w:val="00092CE7"/>
    <w:rsid w:val="00093253"/>
    <w:rsid w:val="00093F2C"/>
    <w:rsid w:val="000946C1"/>
    <w:rsid w:val="00095B92"/>
    <w:rsid w:val="0009649C"/>
    <w:rsid w:val="00097EFC"/>
    <w:rsid w:val="000A02F6"/>
    <w:rsid w:val="000A037A"/>
    <w:rsid w:val="000A154E"/>
    <w:rsid w:val="000A2957"/>
    <w:rsid w:val="000A29F7"/>
    <w:rsid w:val="000A3802"/>
    <w:rsid w:val="000A6328"/>
    <w:rsid w:val="000A657E"/>
    <w:rsid w:val="000A74C2"/>
    <w:rsid w:val="000B04A6"/>
    <w:rsid w:val="000B0594"/>
    <w:rsid w:val="000B19F8"/>
    <w:rsid w:val="000B1E30"/>
    <w:rsid w:val="000B2B73"/>
    <w:rsid w:val="000B40C9"/>
    <w:rsid w:val="000B4D67"/>
    <w:rsid w:val="000B4FD5"/>
    <w:rsid w:val="000B6F7A"/>
    <w:rsid w:val="000B77CF"/>
    <w:rsid w:val="000C0E85"/>
    <w:rsid w:val="000C11F1"/>
    <w:rsid w:val="000C2113"/>
    <w:rsid w:val="000C2248"/>
    <w:rsid w:val="000C2AB2"/>
    <w:rsid w:val="000C3053"/>
    <w:rsid w:val="000C4101"/>
    <w:rsid w:val="000C5D70"/>
    <w:rsid w:val="000C5EA4"/>
    <w:rsid w:val="000C5FC2"/>
    <w:rsid w:val="000C658A"/>
    <w:rsid w:val="000C7213"/>
    <w:rsid w:val="000C725D"/>
    <w:rsid w:val="000C7485"/>
    <w:rsid w:val="000C7576"/>
    <w:rsid w:val="000C75F9"/>
    <w:rsid w:val="000C7C8E"/>
    <w:rsid w:val="000D19C0"/>
    <w:rsid w:val="000D21F5"/>
    <w:rsid w:val="000D2A91"/>
    <w:rsid w:val="000D3ADD"/>
    <w:rsid w:val="000D412F"/>
    <w:rsid w:val="000D43C5"/>
    <w:rsid w:val="000D55E2"/>
    <w:rsid w:val="000D55E3"/>
    <w:rsid w:val="000D5BF6"/>
    <w:rsid w:val="000D5E63"/>
    <w:rsid w:val="000D6225"/>
    <w:rsid w:val="000D7BE3"/>
    <w:rsid w:val="000D7E00"/>
    <w:rsid w:val="000E0A64"/>
    <w:rsid w:val="000E0CEB"/>
    <w:rsid w:val="000E20ED"/>
    <w:rsid w:val="000E5DD2"/>
    <w:rsid w:val="000F16C6"/>
    <w:rsid w:val="000F3578"/>
    <w:rsid w:val="000F5452"/>
    <w:rsid w:val="000F5EA2"/>
    <w:rsid w:val="000F5F3B"/>
    <w:rsid w:val="000F6158"/>
    <w:rsid w:val="000F6C16"/>
    <w:rsid w:val="000F7091"/>
    <w:rsid w:val="000F73FB"/>
    <w:rsid w:val="000F7435"/>
    <w:rsid w:val="000F77C6"/>
    <w:rsid w:val="00100D0B"/>
    <w:rsid w:val="00102843"/>
    <w:rsid w:val="00102EB0"/>
    <w:rsid w:val="001041F3"/>
    <w:rsid w:val="001041F8"/>
    <w:rsid w:val="001045E6"/>
    <w:rsid w:val="00105B6E"/>
    <w:rsid w:val="00105DCF"/>
    <w:rsid w:val="00106035"/>
    <w:rsid w:val="00106E34"/>
    <w:rsid w:val="00107A73"/>
    <w:rsid w:val="00110C03"/>
    <w:rsid w:val="001111B8"/>
    <w:rsid w:val="001113E2"/>
    <w:rsid w:val="00112AE0"/>
    <w:rsid w:val="00112B83"/>
    <w:rsid w:val="00114621"/>
    <w:rsid w:val="00114D11"/>
    <w:rsid w:val="00115C16"/>
    <w:rsid w:val="0011681A"/>
    <w:rsid w:val="00120062"/>
    <w:rsid w:val="0012166A"/>
    <w:rsid w:val="00121695"/>
    <w:rsid w:val="0012216D"/>
    <w:rsid w:val="001230D5"/>
    <w:rsid w:val="00123A9F"/>
    <w:rsid w:val="00124BA6"/>
    <w:rsid w:val="00125B01"/>
    <w:rsid w:val="00126B26"/>
    <w:rsid w:val="0013013D"/>
    <w:rsid w:val="00130789"/>
    <w:rsid w:val="00130841"/>
    <w:rsid w:val="00131C2A"/>
    <w:rsid w:val="00135748"/>
    <w:rsid w:val="00135D69"/>
    <w:rsid w:val="00135F98"/>
    <w:rsid w:val="00136088"/>
    <w:rsid w:val="00137CF4"/>
    <w:rsid w:val="00140068"/>
    <w:rsid w:val="001415F4"/>
    <w:rsid w:val="00141DDF"/>
    <w:rsid w:val="00141EF9"/>
    <w:rsid w:val="00142427"/>
    <w:rsid w:val="00143752"/>
    <w:rsid w:val="00143C75"/>
    <w:rsid w:val="00144517"/>
    <w:rsid w:val="00144606"/>
    <w:rsid w:val="0014518F"/>
    <w:rsid w:val="001453B6"/>
    <w:rsid w:val="00146FF6"/>
    <w:rsid w:val="00150631"/>
    <w:rsid w:val="00151119"/>
    <w:rsid w:val="0015312D"/>
    <w:rsid w:val="001560D3"/>
    <w:rsid w:val="00157075"/>
    <w:rsid w:val="001577F7"/>
    <w:rsid w:val="00161770"/>
    <w:rsid w:val="00161A23"/>
    <w:rsid w:val="00161EC8"/>
    <w:rsid w:val="00161EFB"/>
    <w:rsid w:val="0016232D"/>
    <w:rsid w:val="00162D71"/>
    <w:rsid w:val="001639F0"/>
    <w:rsid w:val="00163E48"/>
    <w:rsid w:val="00163EBD"/>
    <w:rsid w:val="0016423F"/>
    <w:rsid w:val="0016473D"/>
    <w:rsid w:val="0016539D"/>
    <w:rsid w:val="0016571F"/>
    <w:rsid w:val="00165C27"/>
    <w:rsid w:val="001671AE"/>
    <w:rsid w:val="001716F6"/>
    <w:rsid w:val="001721AD"/>
    <w:rsid w:val="00172F24"/>
    <w:rsid w:val="00173F75"/>
    <w:rsid w:val="0017496F"/>
    <w:rsid w:val="00175FF9"/>
    <w:rsid w:val="001762ED"/>
    <w:rsid w:val="001763F3"/>
    <w:rsid w:val="00176DBE"/>
    <w:rsid w:val="001773D0"/>
    <w:rsid w:val="00180C6B"/>
    <w:rsid w:val="001822CA"/>
    <w:rsid w:val="001825A5"/>
    <w:rsid w:val="001828D7"/>
    <w:rsid w:val="00183302"/>
    <w:rsid w:val="001849F3"/>
    <w:rsid w:val="00185006"/>
    <w:rsid w:val="0018566E"/>
    <w:rsid w:val="00186F61"/>
    <w:rsid w:val="00186FED"/>
    <w:rsid w:val="00187167"/>
    <w:rsid w:val="0019157E"/>
    <w:rsid w:val="001951D2"/>
    <w:rsid w:val="00197A21"/>
    <w:rsid w:val="00197E69"/>
    <w:rsid w:val="001A03B5"/>
    <w:rsid w:val="001A049B"/>
    <w:rsid w:val="001A0C41"/>
    <w:rsid w:val="001A0FD6"/>
    <w:rsid w:val="001A1208"/>
    <w:rsid w:val="001A2178"/>
    <w:rsid w:val="001A22C7"/>
    <w:rsid w:val="001A24F3"/>
    <w:rsid w:val="001A3796"/>
    <w:rsid w:val="001A6326"/>
    <w:rsid w:val="001A7058"/>
    <w:rsid w:val="001A785D"/>
    <w:rsid w:val="001A7D6D"/>
    <w:rsid w:val="001B2F52"/>
    <w:rsid w:val="001B43DD"/>
    <w:rsid w:val="001B5455"/>
    <w:rsid w:val="001B6687"/>
    <w:rsid w:val="001B68F0"/>
    <w:rsid w:val="001B6965"/>
    <w:rsid w:val="001B6A29"/>
    <w:rsid w:val="001B7AFF"/>
    <w:rsid w:val="001C0093"/>
    <w:rsid w:val="001C03DA"/>
    <w:rsid w:val="001C0696"/>
    <w:rsid w:val="001C23BE"/>
    <w:rsid w:val="001C260F"/>
    <w:rsid w:val="001C2B9E"/>
    <w:rsid w:val="001C448B"/>
    <w:rsid w:val="001C49FE"/>
    <w:rsid w:val="001C4D48"/>
    <w:rsid w:val="001C5408"/>
    <w:rsid w:val="001D05F1"/>
    <w:rsid w:val="001D09A6"/>
    <w:rsid w:val="001D0B09"/>
    <w:rsid w:val="001D10DE"/>
    <w:rsid w:val="001D150C"/>
    <w:rsid w:val="001D2860"/>
    <w:rsid w:val="001D2E48"/>
    <w:rsid w:val="001D3340"/>
    <w:rsid w:val="001D4D08"/>
    <w:rsid w:val="001D4D79"/>
    <w:rsid w:val="001D4E88"/>
    <w:rsid w:val="001D53C0"/>
    <w:rsid w:val="001D55A1"/>
    <w:rsid w:val="001E0C3D"/>
    <w:rsid w:val="001E0CAB"/>
    <w:rsid w:val="001E0D81"/>
    <w:rsid w:val="001E18BB"/>
    <w:rsid w:val="001E32AA"/>
    <w:rsid w:val="001E48DD"/>
    <w:rsid w:val="001E48FA"/>
    <w:rsid w:val="001E4DA0"/>
    <w:rsid w:val="001E63B8"/>
    <w:rsid w:val="001E6BEB"/>
    <w:rsid w:val="001E7088"/>
    <w:rsid w:val="001E7446"/>
    <w:rsid w:val="001F11C0"/>
    <w:rsid w:val="001F2E41"/>
    <w:rsid w:val="001F37FC"/>
    <w:rsid w:val="001F4E28"/>
    <w:rsid w:val="001F5DB6"/>
    <w:rsid w:val="001F62DC"/>
    <w:rsid w:val="001F74F4"/>
    <w:rsid w:val="001F758E"/>
    <w:rsid w:val="001F796C"/>
    <w:rsid w:val="002007F0"/>
    <w:rsid w:val="002039A7"/>
    <w:rsid w:val="00204885"/>
    <w:rsid w:val="002052EC"/>
    <w:rsid w:val="002059EB"/>
    <w:rsid w:val="002062E8"/>
    <w:rsid w:val="00206778"/>
    <w:rsid w:val="0021100A"/>
    <w:rsid w:val="002110E6"/>
    <w:rsid w:val="002113CC"/>
    <w:rsid w:val="00211BA8"/>
    <w:rsid w:val="00211C05"/>
    <w:rsid w:val="0021253A"/>
    <w:rsid w:val="002128C8"/>
    <w:rsid w:val="00213698"/>
    <w:rsid w:val="00214C4C"/>
    <w:rsid w:val="00214DB9"/>
    <w:rsid w:val="00215069"/>
    <w:rsid w:val="00215407"/>
    <w:rsid w:val="00215B60"/>
    <w:rsid w:val="00216578"/>
    <w:rsid w:val="00216B73"/>
    <w:rsid w:val="00220886"/>
    <w:rsid w:val="00225B86"/>
    <w:rsid w:val="00225C1D"/>
    <w:rsid w:val="0023001C"/>
    <w:rsid w:val="00230C18"/>
    <w:rsid w:val="00231948"/>
    <w:rsid w:val="0023351C"/>
    <w:rsid w:val="00233EC4"/>
    <w:rsid w:val="002345E1"/>
    <w:rsid w:val="002346E9"/>
    <w:rsid w:val="002352D1"/>
    <w:rsid w:val="002356CE"/>
    <w:rsid w:val="0023618B"/>
    <w:rsid w:val="002371B0"/>
    <w:rsid w:val="002374CA"/>
    <w:rsid w:val="00237BF8"/>
    <w:rsid w:val="002400AD"/>
    <w:rsid w:val="00240BD7"/>
    <w:rsid w:val="002438A0"/>
    <w:rsid w:val="00244C70"/>
    <w:rsid w:val="00244DD3"/>
    <w:rsid w:val="00245180"/>
    <w:rsid w:val="0024611F"/>
    <w:rsid w:val="00246340"/>
    <w:rsid w:val="00247C68"/>
    <w:rsid w:val="00250A09"/>
    <w:rsid w:val="002515A5"/>
    <w:rsid w:val="00251ED0"/>
    <w:rsid w:val="00251F95"/>
    <w:rsid w:val="00252C40"/>
    <w:rsid w:val="0025347B"/>
    <w:rsid w:val="0025447E"/>
    <w:rsid w:val="0025620C"/>
    <w:rsid w:val="00256999"/>
    <w:rsid w:val="00256F3D"/>
    <w:rsid w:val="002576D4"/>
    <w:rsid w:val="00257912"/>
    <w:rsid w:val="00257F15"/>
    <w:rsid w:val="00260607"/>
    <w:rsid w:val="002606E1"/>
    <w:rsid w:val="002610DE"/>
    <w:rsid w:val="00262142"/>
    <w:rsid w:val="00263178"/>
    <w:rsid w:val="00263B82"/>
    <w:rsid w:val="00263C17"/>
    <w:rsid w:val="00263E4F"/>
    <w:rsid w:val="00264EFF"/>
    <w:rsid w:val="0026544D"/>
    <w:rsid w:val="002656ED"/>
    <w:rsid w:val="00265B2F"/>
    <w:rsid w:val="00265B49"/>
    <w:rsid w:val="002664A4"/>
    <w:rsid w:val="002664E7"/>
    <w:rsid w:val="00266893"/>
    <w:rsid w:val="00266BB6"/>
    <w:rsid w:val="00267BCB"/>
    <w:rsid w:val="00270712"/>
    <w:rsid w:val="00271226"/>
    <w:rsid w:val="002718D1"/>
    <w:rsid w:val="00274B5A"/>
    <w:rsid w:val="00276081"/>
    <w:rsid w:val="00277483"/>
    <w:rsid w:val="0027768F"/>
    <w:rsid w:val="002778D7"/>
    <w:rsid w:val="00277FFE"/>
    <w:rsid w:val="0028032B"/>
    <w:rsid w:val="00281E05"/>
    <w:rsid w:val="0028306F"/>
    <w:rsid w:val="00283C13"/>
    <w:rsid w:val="00283CC2"/>
    <w:rsid w:val="002843E1"/>
    <w:rsid w:val="00284FD0"/>
    <w:rsid w:val="002857DF"/>
    <w:rsid w:val="00285BD9"/>
    <w:rsid w:val="00286419"/>
    <w:rsid w:val="002877FA"/>
    <w:rsid w:val="00287A41"/>
    <w:rsid w:val="00287BAF"/>
    <w:rsid w:val="00287DD7"/>
    <w:rsid w:val="002904FE"/>
    <w:rsid w:val="00290969"/>
    <w:rsid w:val="00291FDB"/>
    <w:rsid w:val="00294385"/>
    <w:rsid w:val="00294C9C"/>
    <w:rsid w:val="0029648B"/>
    <w:rsid w:val="002A1559"/>
    <w:rsid w:val="002A1E92"/>
    <w:rsid w:val="002A25FB"/>
    <w:rsid w:val="002A2F96"/>
    <w:rsid w:val="002A4237"/>
    <w:rsid w:val="002A459D"/>
    <w:rsid w:val="002A4B54"/>
    <w:rsid w:val="002A62FA"/>
    <w:rsid w:val="002B0DE0"/>
    <w:rsid w:val="002B1192"/>
    <w:rsid w:val="002B1920"/>
    <w:rsid w:val="002B2542"/>
    <w:rsid w:val="002B2689"/>
    <w:rsid w:val="002B2E8F"/>
    <w:rsid w:val="002B30B4"/>
    <w:rsid w:val="002B37FD"/>
    <w:rsid w:val="002B4418"/>
    <w:rsid w:val="002B4AF2"/>
    <w:rsid w:val="002B615F"/>
    <w:rsid w:val="002B648B"/>
    <w:rsid w:val="002B6D4F"/>
    <w:rsid w:val="002B756D"/>
    <w:rsid w:val="002B7ECA"/>
    <w:rsid w:val="002C0007"/>
    <w:rsid w:val="002C0921"/>
    <w:rsid w:val="002C1101"/>
    <w:rsid w:val="002C1217"/>
    <w:rsid w:val="002C16D0"/>
    <w:rsid w:val="002C2DC0"/>
    <w:rsid w:val="002C3342"/>
    <w:rsid w:val="002C3CBB"/>
    <w:rsid w:val="002C5054"/>
    <w:rsid w:val="002C560C"/>
    <w:rsid w:val="002C63CA"/>
    <w:rsid w:val="002C6F31"/>
    <w:rsid w:val="002C766D"/>
    <w:rsid w:val="002C7E41"/>
    <w:rsid w:val="002D06E3"/>
    <w:rsid w:val="002D094C"/>
    <w:rsid w:val="002D2493"/>
    <w:rsid w:val="002D7ADE"/>
    <w:rsid w:val="002D7E1F"/>
    <w:rsid w:val="002E0E27"/>
    <w:rsid w:val="002E18F0"/>
    <w:rsid w:val="002E30DE"/>
    <w:rsid w:val="002E37C8"/>
    <w:rsid w:val="002E395C"/>
    <w:rsid w:val="002E3C49"/>
    <w:rsid w:val="002E4A89"/>
    <w:rsid w:val="002E5E8B"/>
    <w:rsid w:val="002E6D4C"/>
    <w:rsid w:val="002E75E3"/>
    <w:rsid w:val="002E7951"/>
    <w:rsid w:val="002E7F6F"/>
    <w:rsid w:val="002F04AF"/>
    <w:rsid w:val="002F05C5"/>
    <w:rsid w:val="002F05ED"/>
    <w:rsid w:val="002F0960"/>
    <w:rsid w:val="002F1229"/>
    <w:rsid w:val="002F1E95"/>
    <w:rsid w:val="002F29B9"/>
    <w:rsid w:val="002F37E6"/>
    <w:rsid w:val="002F3C9B"/>
    <w:rsid w:val="002F3D7D"/>
    <w:rsid w:val="002F48BD"/>
    <w:rsid w:val="002F5916"/>
    <w:rsid w:val="002F5D4D"/>
    <w:rsid w:val="002F6886"/>
    <w:rsid w:val="002F795C"/>
    <w:rsid w:val="002F7D75"/>
    <w:rsid w:val="003003EF"/>
    <w:rsid w:val="00300811"/>
    <w:rsid w:val="00300E21"/>
    <w:rsid w:val="00300FFA"/>
    <w:rsid w:val="00303686"/>
    <w:rsid w:val="003037A7"/>
    <w:rsid w:val="00303BBD"/>
    <w:rsid w:val="003041F2"/>
    <w:rsid w:val="00307704"/>
    <w:rsid w:val="00310C6F"/>
    <w:rsid w:val="00312742"/>
    <w:rsid w:val="00312C2C"/>
    <w:rsid w:val="00313E67"/>
    <w:rsid w:val="003142E0"/>
    <w:rsid w:val="00314EB7"/>
    <w:rsid w:val="00316470"/>
    <w:rsid w:val="0031660B"/>
    <w:rsid w:val="00317E57"/>
    <w:rsid w:val="00321020"/>
    <w:rsid w:val="00321A04"/>
    <w:rsid w:val="00321AE9"/>
    <w:rsid w:val="00322766"/>
    <w:rsid w:val="00322853"/>
    <w:rsid w:val="00322C53"/>
    <w:rsid w:val="00323331"/>
    <w:rsid w:val="003244B7"/>
    <w:rsid w:val="00324AA1"/>
    <w:rsid w:val="00326033"/>
    <w:rsid w:val="00327B6B"/>
    <w:rsid w:val="0033117C"/>
    <w:rsid w:val="0033149D"/>
    <w:rsid w:val="0033236A"/>
    <w:rsid w:val="00333449"/>
    <w:rsid w:val="0033391D"/>
    <w:rsid w:val="0033479A"/>
    <w:rsid w:val="003357D7"/>
    <w:rsid w:val="0033581C"/>
    <w:rsid w:val="0033719F"/>
    <w:rsid w:val="00337627"/>
    <w:rsid w:val="0033765E"/>
    <w:rsid w:val="00340AB7"/>
    <w:rsid w:val="003412EC"/>
    <w:rsid w:val="003428CC"/>
    <w:rsid w:val="00345E6E"/>
    <w:rsid w:val="003505D9"/>
    <w:rsid w:val="00350A36"/>
    <w:rsid w:val="003538DA"/>
    <w:rsid w:val="00355372"/>
    <w:rsid w:val="0035566D"/>
    <w:rsid w:val="003565CF"/>
    <w:rsid w:val="00360651"/>
    <w:rsid w:val="00360E5F"/>
    <w:rsid w:val="0036222D"/>
    <w:rsid w:val="00362CC3"/>
    <w:rsid w:val="00365B16"/>
    <w:rsid w:val="00365B62"/>
    <w:rsid w:val="00366681"/>
    <w:rsid w:val="003677A7"/>
    <w:rsid w:val="003679D5"/>
    <w:rsid w:val="00367B31"/>
    <w:rsid w:val="00367ED3"/>
    <w:rsid w:val="003700F2"/>
    <w:rsid w:val="00370157"/>
    <w:rsid w:val="0037036F"/>
    <w:rsid w:val="00370A6D"/>
    <w:rsid w:val="00372331"/>
    <w:rsid w:val="0037245B"/>
    <w:rsid w:val="003726AB"/>
    <w:rsid w:val="00374A3B"/>
    <w:rsid w:val="00374BD2"/>
    <w:rsid w:val="003756C5"/>
    <w:rsid w:val="003764D4"/>
    <w:rsid w:val="003778A3"/>
    <w:rsid w:val="00377CE7"/>
    <w:rsid w:val="00381792"/>
    <w:rsid w:val="00381CCF"/>
    <w:rsid w:val="003821BE"/>
    <w:rsid w:val="00382657"/>
    <w:rsid w:val="003833B4"/>
    <w:rsid w:val="003835D7"/>
    <w:rsid w:val="003838A2"/>
    <w:rsid w:val="00383B7E"/>
    <w:rsid w:val="00383E89"/>
    <w:rsid w:val="0038642D"/>
    <w:rsid w:val="003901F5"/>
    <w:rsid w:val="003904DB"/>
    <w:rsid w:val="003918D7"/>
    <w:rsid w:val="0039276D"/>
    <w:rsid w:val="00395E44"/>
    <w:rsid w:val="00396BA8"/>
    <w:rsid w:val="003A0D59"/>
    <w:rsid w:val="003A12FF"/>
    <w:rsid w:val="003A3E30"/>
    <w:rsid w:val="003A41F1"/>
    <w:rsid w:val="003A7699"/>
    <w:rsid w:val="003A7A9D"/>
    <w:rsid w:val="003A7BBD"/>
    <w:rsid w:val="003B1D88"/>
    <w:rsid w:val="003B28ED"/>
    <w:rsid w:val="003B3996"/>
    <w:rsid w:val="003B4693"/>
    <w:rsid w:val="003B6416"/>
    <w:rsid w:val="003B6C2D"/>
    <w:rsid w:val="003B791E"/>
    <w:rsid w:val="003C1531"/>
    <w:rsid w:val="003C1635"/>
    <w:rsid w:val="003C292B"/>
    <w:rsid w:val="003C3E43"/>
    <w:rsid w:val="003C479A"/>
    <w:rsid w:val="003C72C7"/>
    <w:rsid w:val="003D0784"/>
    <w:rsid w:val="003D18C6"/>
    <w:rsid w:val="003D2FDC"/>
    <w:rsid w:val="003D427B"/>
    <w:rsid w:val="003D4282"/>
    <w:rsid w:val="003D5339"/>
    <w:rsid w:val="003D62C0"/>
    <w:rsid w:val="003D6415"/>
    <w:rsid w:val="003D6887"/>
    <w:rsid w:val="003D6D76"/>
    <w:rsid w:val="003D6EAB"/>
    <w:rsid w:val="003D7745"/>
    <w:rsid w:val="003D77DA"/>
    <w:rsid w:val="003E0B28"/>
    <w:rsid w:val="003E0C3F"/>
    <w:rsid w:val="003E0CD7"/>
    <w:rsid w:val="003E0F2D"/>
    <w:rsid w:val="003E1BEA"/>
    <w:rsid w:val="003E29AD"/>
    <w:rsid w:val="003E2A66"/>
    <w:rsid w:val="003E398C"/>
    <w:rsid w:val="003E426D"/>
    <w:rsid w:val="003E4ED7"/>
    <w:rsid w:val="003E554F"/>
    <w:rsid w:val="003E62FF"/>
    <w:rsid w:val="003E6AED"/>
    <w:rsid w:val="003F0523"/>
    <w:rsid w:val="003F0A45"/>
    <w:rsid w:val="003F1234"/>
    <w:rsid w:val="003F2738"/>
    <w:rsid w:val="003F3C07"/>
    <w:rsid w:val="003F5B01"/>
    <w:rsid w:val="003F5F3D"/>
    <w:rsid w:val="003F6D1C"/>
    <w:rsid w:val="004004FE"/>
    <w:rsid w:val="0040136C"/>
    <w:rsid w:val="00401BF0"/>
    <w:rsid w:val="00403C29"/>
    <w:rsid w:val="00403D7E"/>
    <w:rsid w:val="004048EE"/>
    <w:rsid w:val="004049C7"/>
    <w:rsid w:val="00404E67"/>
    <w:rsid w:val="004050A0"/>
    <w:rsid w:val="00405733"/>
    <w:rsid w:val="0040678D"/>
    <w:rsid w:val="00407B13"/>
    <w:rsid w:val="00410446"/>
    <w:rsid w:val="00410764"/>
    <w:rsid w:val="0041222A"/>
    <w:rsid w:val="00412258"/>
    <w:rsid w:val="004128A0"/>
    <w:rsid w:val="00412E5B"/>
    <w:rsid w:val="00412FB0"/>
    <w:rsid w:val="00413BAB"/>
    <w:rsid w:val="00413C9A"/>
    <w:rsid w:val="004152D4"/>
    <w:rsid w:val="00420F6F"/>
    <w:rsid w:val="00422E5D"/>
    <w:rsid w:val="004231A6"/>
    <w:rsid w:val="004231DD"/>
    <w:rsid w:val="00423B83"/>
    <w:rsid w:val="00423CD9"/>
    <w:rsid w:val="004244E2"/>
    <w:rsid w:val="00426298"/>
    <w:rsid w:val="0042659F"/>
    <w:rsid w:val="00430E07"/>
    <w:rsid w:val="00430FB3"/>
    <w:rsid w:val="0043154C"/>
    <w:rsid w:val="00432489"/>
    <w:rsid w:val="00432CF2"/>
    <w:rsid w:val="004332EC"/>
    <w:rsid w:val="00433872"/>
    <w:rsid w:val="004345FD"/>
    <w:rsid w:val="00436679"/>
    <w:rsid w:val="004401AC"/>
    <w:rsid w:val="00440EC4"/>
    <w:rsid w:val="0044160C"/>
    <w:rsid w:val="00441BBB"/>
    <w:rsid w:val="0044335F"/>
    <w:rsid w:val="004434E4"/>
    <w:rsid w:val="0044358B"/>
    <w:rsid w:val="00443C88"/>
    <w:rsid w:val="00443D27"/>
    <w:rsid w:val="00445047"/>
    <w:rsid w:val="00445341"/>
    <w:rsid w:val="00446132"/>
    <w:rsid w:val="0044691D"/>
    <w:rsid w:val="00446AD2"/>
    <w:rsid w:val="0044797E"/>
    <w:rsid w:val="00447E40"/>
    <w:rsid w:val="0045067D"/>
    <w:rsid w:val="004508BD"/>
    <w:rsid w:val="00450FEC"/>
    <w:rsid w:val="004512C2"/>
    <w:rsid w:val="004512CA"/>
    <w:rsid w:val="00451D6A"/>
    <w:rsid w:val="00452939"/>
    <w:rsid w:val="004533AE"/>
    <w:rsid w:val="004544DC"/>
    <w:rsid w:val="00454DD5"/>
    <w:rsid w:val="00455A24"/>
    <w:rsid w:val="0045786C"/>
    <w:rsid w:val="004611F9"/>
    <w:rsid w:val="004617F1"/>
    <w:rsid w:val="0046190B"/>
    <w:rsid w:val="00462623"/>
    <w:rsid w:val="004636F0"/>
    <w:rsid w:val="004643ED"/>
    <w:rsid w:val="00464B58"/>
    <w:rsid w:val="00465230"/>
    <w:rsid w:val="0046577B"/>
    <w:rsid w:val="00465889"/>
    <w:rsid w:val="0046787F"/>
    <w:rsid w:val="00470BC1"/>
    <w:rsid w:val="00471456"/>
    <w:rsid w:val="004726CE"/>
    <w:rsid w:val="00472C91"/>
    <w:rsid w:val="00472F86"/>
    <w:rsid w:val="00473BB2"/>
    <w:rsid w:val="0047444D"/>
    <w:rsid w:val="0047461F"/>
    <w:rsid w:val="004752D0"/>
    <w:rsid w:val="00475470"/>
    <w:rsid w:val="00475942"/>
    <w:rsid w:val="0048022A"/>
    <w:rsid w:val="004806CB"/>
    <w:rsid w:val="00480B63"/>
    <w:rsid w:val="004816E5"/>
    <w:rsid w:val="00481A26"/>
    <w:rsid w:val="00481C03"/>
    <w:rsid w:val="004848B7"/>
    <w:rsid w:val="00486967"/>
    <w:rsid w:val="00486E74"/>
    <w:rsid w:val="00487015"/>
    <w:rsid w:val="00487916"/>
    <w:rsid w:val="00487B7B"/>
    <w:rsid w:val="00487FFD"/>
    <w:rsid w:val="0049020C"/>
    <w:rsid w:val="004908E9"/>
    <w:rsid w:val="0049168B"/>
    <w:rsid w:val="004932F4"/>
    <w:rsid w:val="0049570A"/>
    <w:rsid w:val="004963B2"/>
    <w:rsid w:val="00496709"/>
    <w:rsid w:val="00497385"/>
    <w:rsid w:val="00497AA2"/>
    <w:rsid w:val="004A044E"/>
    <w:rsid w:val="004A285F"/>
    <w:rsid w:val="004A325B"/>
    <w:rsid w:val="004A438D"/>
    <w:rsid w:val="004A4518"/>
    <w:rsid w:val="004A5A12"/>
    <w:rsid w:val="004A61E2"/>
    <w:rsid w:val="004A6D2F"/>
    <w:rsid w:val="004A6E1C"/>
    <w:rsid w:val="004B046F"/>
    <w:rsid w:val="004B05C6"/>
    <w:rsid w:val="004B0676"/>
    <w:rsid w:val="004B0A5F"/>
    <w:rsid w:val="004B0C9C"/>
    <w:rsid w:val="004B11AC"/>
    <w:rsid w:val="004B1CF9"/>
    <w:rsid w:val="004B2436"/>
    <w:rsid w:val="004B289D"/>
    <w:rsid w:val="004B303B"/>
    <w:rsid w:val="004B31A1"/>
    <w:rsid w:val="004B3384"/>
    <w:rsid w:val="004B4ECB"/>
    <w:rsid w:val="004B51BC"/>
    <w:rsid w:val="004B667A"/>
    <w:rsid w:val="004B7790"/>
    <w:rsid w:val="004C01E8"/>
    <w:rsid w:val="004C12E5"/>
    <w:rsid w:val="004C14D2"/>
    <w:rsid w:val="004C244B"/>
    <w:rsid w:val="004C3A19"/>
    <w:rsid w:val="004C3B8A"/>
    <w:rsid w:val="004C4CE4"/>
    <w:rsid w:val="004C6BDE"/>
    <w:rsid w:val="004C73CC"/>
    <w:rsid w:val="004C7D5E"/>
    <w:rsid w:val="004D048C"/>
    <w:rsid w:val="004D1954"/>
    <w:rsid w:val="004D2184"/>
    <w:rsid w:val="004D248D"/>
    <w:rsid w:val="004D27AD"/>
    <w:rsid w:val="004D3083"/>
    <w:rsid w:val="004D359D"/>
    <w:rsid w:val="004D3D8F"/>
    <w:rsid w:val="004D7381"/>
    <w:rsid w:val="004E0375"/>
    <w:rsid w:val="004E0711"/>
    <w:rsid w:val="004E1003"/>
    <w:rsid w:val="004E1C64"/>
    <w:rsid w:val="004E2201"/>
    <w:rsid w:val="004E2953"/>
    <w:rsid w:val="004E29B4"/>
    <w:rsid w:val="004E5EB2"/>
    <w:rsid w:val="004E60A1"/>
    <w:rsid w:val="004E6A0E"/>
    <w:rsid w:val="004E7012"/>
    <w:rsid w:val="004E7BC1"/>
    <w:rsid w:val="004F1146"/>
    <w:rsid w:val="004F2C5E"/>
    <w:rsid w:val="004F3B04"/>
    <w:rsid w:val="004F431C"/>
    <w:rsid w:val="004F4D21"/>
    <w:rsid w:val="004F4EB5"/>
    <w:rsid w:val="004F6166"/>
    <w:rsid w:val="004F6D55"/>
    <w:rsid w:val="00500D38"/>
    <w:rsid w:val="00501666"/>
    <w:rsid w:val="005017B2"/>
    <w:rsid w:val="00501B45"/>
    <w:rsid w:val="005049DF"/>
    <w:rsid w:val="00504A42"/>
    <w:rsid w:val="00504B90"/>
    <w:rsid w:val="00504D51"/>
    <w:rsid w:val="00505AC3"/>
    <w:rsid w:val="00507F82"/>
    <w:rsid w:val="005103CF"/>
    <w:rsid w:val="00510C86"/>
    <w:rsid w:val="00511084"/>
    <w:rsid w:val="005114EB"/>
    <w:rsid w:val="005131EF"/>
    <w:rsid w:val="0051377B"/>
    <w:rsid w:val="0051395A"/>
    <w:rsid w:val="00513E6E"/>
    <w:rsid w:val="00522454"/>
    <w:rsid w:val="005228D1"/>
    <w:rsid w:val="00522BC5"/>
    <w:rsid w:val="00523DC9"/>
    <w:rsid w:val="0052436F"/>
    <w:rsid w:val="005243AD"/>
    <w:rsid w:val="005249F6"/>
    <w:rsid w:val="005267BF"/>
    <w:rsid w:val="0052693A"/>
    <w:rsid w:val="0052743E"/>
    <w:rsid w:val="00527587"/>
    <w:rsid w:val="005308A9"/>
    <w:rsid w:val="00531F0F"/>
    <w:rsid w:val="00533681"/>
    <w:rsid w:val="00533CE9"/>
    <w:rsid w:val="0053495D"/>
    <w:rsid w:val="00534D62"/>
    <w:rsid w:val="005350EA"/>
    <w:rsid w:val="00535BB8"/>
    <w:rsid w:val="00535F87"/>
    <w:rsid w:val="005372DA"/>
    <w:rsid w:val="00537E1B"/>
    <w:rsid w:val="00537E84"/>
    <w:rsid w:val="00540019"/>
    <w:rsid w:val="00540036"/>
    <w:rsid w:val="005400D9"/>
    <w:rsid w:val="00542B2F"/>
    <w:rsid w:val="00543447"/>
    <w:rsid w:val="005445B1"/>
    <w:rsid w:val="0054465E"/>
    <w:rsid w:val="0054492C"/>
    <w:rsid w:val="00545F74"/>
    <w:rsid w:val="005465D0"/>
    <w:rsid w:val="005479DA"/>
    <w:rsid w:val="00547E71"/>
    <w:rsid w:val="00550915"/>
    <w:rsid w:val="00550C61"/>
    <w:rsid w:val="00550EF0"/>
    <w:rsid w:val="0055137C"/>
    <w:rsid w:val="00551C52"/>
    <w:rsid w:val="00552E04"/>
    <w:rsid w:val="0055361E"/>
    <w:rsid w:val="0055398B"/>
    <w:rsid w:val="00553B37"/>
    <w:rsid w:val="005548A0"/>
    <w:rsid w:val="00556BEA"/>
    <w:rsid w:val="00557841"/>
    <w:rsid w:val="005602B5"/>
    <w:rsid w:val="0056056A"/>
    <w:rsid w:val="005613F9"/>
    <w:rsid w:val="00562B97"/>
    <w:rsid w:val="00562F67"/>
    <w:rsid w:val="005633A8"/>
    <w:rsid w:val="00565464"/>
    <w:rsid w:val="005657F6"/>
    <w:rsid w:val="00566B96"/>
    <w:rsid w:val="00566C8D"/>
    <w:rsid w:val="005676AC"/>
    <w:rsid w:val="005702F3"/>
    <w:rsid w:val="0057059B"/>
    <w:rsid w:val="00570B49"/>
    <w:rsid w:val="00570E8A"/>
    <w:rsid w:val="005713ED"/>
    <w:rsid w:val="00571731"/>
    <w:rsid w:val="00572B01"/>
    <w:rsid w:val="00572F05"/>
    <w:rsid w:val="0057307F"/>
    <w:rsid w:val="005732C1"/>
    <w:rsid w:val="00574D79"/>
    <w:rsid w:val="005763AF"/>
    <w:rsid w:val="00577756"/>
    <w:rsid w:val="00577B7E"/>
    <w:rsid w:val="00577F76"/>
    <w:rsid w:val="00580B3A"/>
    <w:rsid w:val="00580BBA"/>
    <w:rsid w:val="00581395"/>
    <w:rsid w:val="00581A18"/>
    <w:rsid w:val="00582210"/>
    <w:rsid w:val="0058230F"/>
    <w:rsid w:val="00582959"/>
    <w:rsid w:val="005832DE"/>
    <w:rsid w:val="005834DA"/>
    <w:rsid w:val="0058411E"/>
    <w:rsid w:val="00584A14"/>
    <w:rsid w:val="005854E0"/>
    <w:rsid w:val="00585E6A"/>
    <w:rsid w:val="005866C8"/>
    <w:rsid w:val="00586A18"/>
    <w:rsid w:val="00586C76"/>
    <w:rsid w:val="00590454"/>
    <w:rsid w:val="005907B0"/>
    <w:rsid w:val="005913BF"/>
    <w:rsid w:val="00591744"/>
    <w:rsid w:val="00591D50"/>
    <w:rsid w:val="00593836"/>
    <w:rsid w:val="00593B5E"/>
    <w:rsid w:val="00594690"/>
    <w:rsid w:val="005958EC"/>
    <w:rsid w:val="00597A74"/>
    <w:rsid w:val="005A0169"/>
    <w:rsid w:val="005A11B3"/>
    <w:rsid w:val="005A1AF7"/>
    <w:rsid w:val="005A2487"/>
    <w:rsid w:val="005A24A1"/>
    <w:rsid w:val="005A3550"/>
    <w:rsid w:val="005A3980"/>
    <w:rsid w:val="005A423D"/>
    <w:rsid w:val="005A43F8"/>
    <w:rsid w:val="005A5D86"/>
    <w:rsid w:val="005A5E7D"/>
    <w:rsid w:val="005A7C61"/>
    <w:rsid w:val="005B1C27"/>
    <w:rsid w:val="005B213A"/>
    <w:rsid w:val="005B23C0"/>
    <w:rsid w:val="005B2555"/>
    <w:rsid w:val="005B33B4"/>
    <w:rsid w:val="005B4F6C"/>
    <w:rsid w:val="005B64E7"/>
    <w:rsid w:val="005B6C13"/>
    <w:rsid w:val="005B7C71"/>
    <w:rsid w:val="005C0C32"/>
    <w:rsid w:val="005C1A82"/>
    <w:rsid w:val="005C1DDE"/>
    <w:rsid w:val="005C2666"/>
    <w:rsid w:val="005C26A7"/>
    <w:rsid w:val="005C2EC2"/>
    <w:rsid w:val="005C3B5A"/>
    <w:rsid w:val="005C4133"/>
    <w:rsid w:val="005C4C19"/>
    <w:rsid w:val="005C6207"/>
    <w:rsid w:val="005C6AEC"/>
    <w:rsid w:val="005C75F5"/>
    <w:rsid w:val="005C7E22"/>
    <w:rsid w:val="005C7EBA"/>
    <w:rsid w:val="005D003E"/>
    <w:rsid w:val="005D0E55"/>
    <w:rsid w:val="005D0EFD"/>
    <w:rsid w:val="005D3C89"/>
    <w:rsid w:val="005D436D"/>
    <w:rsid w:val="005D4D50"/>
    <w:rsid w:val="005D4F83"/>
    <w:rsid w:val="005D55E1"/>
    <w:rsid w:val="005D5B8C"/>
    <w:rsid w:val="005D5B98"/>
    <w:rsid w:val="005E03C3"/>
    <w:rsid w:val="005E0803"/>
    <w:rsid w:val="005E0F28"/>
    <w:rsid w:val="005E22E6"/>
    <w:rsid w:val="005E24CD"/>
    <w:rsid w:val="005E2516"/>
    <w:rsid w:val="005E35FB"/>
    <w:rsid w:val="005E3DD9"/>
    <w:rsid w:val="005E425E"/>
    <w:rsid w:val="005E467B"/>
    <w:rsid w:val="005E4F23"/>
    <w:rsid w:val="005E5E5F"/>
    <w:rsid w:val="005E6011"/>
    <w:rsid w:val="005E6592"/>
    <w:rsid w:val="005E6891"/>
    <w:rsid w:val="005E68ED"/>
    <w:rsid w:val="005E6CDE"/>
    <w:rsid w:val="005E79E0"/>
    <w:rsid w:val="005F0A82"/>
    <w:rsid w:val="005F0C26"/>
    <w:rsid w:val="005F18AD"/>
    <w:rsid w:val="005F2A3C"/>
    <w:rsid w:val="005F2B5B"/>
    <w:rsid w:val="005F3254"/>
    <w:rsid w:val="005F4171"/>
    <w:rsid w:val="005F41E8"/>
    <w:rsid w:val="005F51D6"/>
    <w:rsid w:val="005F550B"/>
    <w:rsid w:val="005F6273"/>
    <w:rsid w:val="005F75FC"/>
    <w:rsid w:val="005F7AF4"/>
    <w:rsid w:val="005F7FFC"/>
    <w:rsid w:val="00600263"/>
    <w:rsid w:val="006015B9"/>
    <w:rsid w:val="00602647"/>
    <w:rsid w:val="00602C8A"/>
    <w:rsid w:val="00605FC5"/>
    <w:rsid w:val="006061B4"/>
    <w:rsid w:val="00606377"/>
    <w:rsid w:val="0060664C"/>
    <w:rsid w:val="00606B83"/>
    <w:rsid w:val="00606BEF"/>
    <w:rsid w:val="00606D5B"/>
    <w:rsid w:val="006104B3"/>
    <w:rsid w:val="00610534"/>
    <w:rsid w:val="00611711"/>
    <w:rsid w:val="006119A2"/>
    <w:rsid w:val="006139C6"/>
    <w:rsid w:val="00615164"/>
    <w:rsid w:val="00615CF1"/>
    <w:rsid w:val="00616D6E"/>
    <w:rsid w:val="00617AE1"/>
    <w:rsid w:val="006202F7"/>
    <w:rsid w:val="00620853"/>
    <w:rsid w:val="006230AA"/>
    <w:rsid w:val="006245C2"/>
    <w:rsid w:val="006246C3"/>
    <w:rsid w:val="006263A9"/>
    <w:rsid w:val="006264A0"/>
    <w:rsid w:val="006269A6"/>
    <w:rsid w:val="00626D14"/>
    <w:rsid w:val="00626E34"/>
    <w:rsid w:val="00627208"/>
    <w:rsid w:val="0062721D"/>
    <w:rsid w:val="006301E1"/>
    <w:rsid w:val="0063123B"/>
    <w:rsid w:val="00631295"/>
    <w:rsid w:val="00632D9E"/>
    <w:rsid w:val="00633629"/>
    <w:rsid w:val="006344A9"/>
    <w:rsid w:val="00634C48"/>
    <w:rsid w:val="00635C39"/>
    <w:rsid w:val="00635E14"/>
    <w:rsid w:val="0063776A"/>
    <w:rsid w:val="006407E6"/>
    <w:rsid w:val="0064086B"/>
    <w:rsid w:val="006414FB"/>
    <w:rsid w:val="00644C7E"/>
    <w:rsid w:val="0064574F"/>
    <w:rsid w:val="00645839"/>
    <w:rsid w:val="00645903"/>
    <w:rsid w:val="00645EB9"/>
    <w:rsid w:val="00646775"/>
    <w:rsid w:val="00646B47"/>
    <w:rsid w:val="00646E81"/>
    <w:rsid w:val="0064714B"/>
    <w:rsid w:val="006474FB"/>
    <w:rsid w:val="00647FDD"/>
    <w:rsid w:val="00650793"/>
    <w:rsid w:val="00650B9C"/>
    <w:rsid w:val="00650D21"/>
    <w:rsid w:val="006514A5"/>
    <w:rsid w:val="006516B0"/>
    <w:rsid w:val="00651BA6"/>
    <w:rsid w:val="006529D7"/>
    <w:rsid w:val="00652F67"/>
    <w:rsid w:val="00655792"/>
    <w:rsid w:val="0065606D"/>
    <w:rsid w:val="006564ED"/>
    <w:rsid w:val="00656BED"/>
    <w:rsid w:val="00656DBF"/>
    <w:rsid w:val="00657A0E"/>
    <w:rsid w:val="006604DB"/>
    <w:rsid w:val="006611D7"/>
    <w:rsid w:val="00661546"/>
    <w:rsid w:val="00662163"/>
    <w:rsid w:val="006625D5"/>
    <w:rsid w:val="00662A95"/>
    <w:rsid w:val="00662ED3"/>
    <w:rsid w:val="00663C3B"/>
    <w:rsid w:val="006641EE"/>
    <w:rsid w:val="00665364"/>
    <w:rsid w:val="006657C5"/>
    <w:rsid w:val="006666C5"/>
    <w:rsid w:val="00667B46"/>
    <w:rsid w:val="00667B51"/>
    <w:rsid w:val="00670DDB"/>
    <w:rsid w:val="00671024"/>
    <w:rsid w:val="006721FE"/>
    <w:rsid w:val="00672601"/>
    <w:rsid w:val="00673444"/>
    <w:rsid w:val="006737C9"/>
    <w:rsid w:val="006742F5"/>
    <w:rsid w:val="0067459C"/>
    <w:rsid w:val="00674697"/>
    <w:rsid w:val="0067503C"/>
    <w:rsid w:val="00675448"/>
    <w:rsid w:val="00675B2A"/>
    <w:rsid w:val="00675E21"/>
    <w:rsid w:val="00676FD6"/>
    <w:rsid w:val="006775CB"/>
    <w:rsid w:val="006810AF"/>
    <w:rsid w:val="00681344"/>
    <w:rsid w:val="006830D5"/>
    <w:rsid w:val="00683650"/>
    <w:rsid w:val="00683773"/>
    <w:rsid w:val="00683BC0"/>
    <w:rsid w:val="00684883"/>
    <w:rsid w:val="0068491A"/>
    <w:rsid w:val="00684DC0"/>
    <w:rsid w:val="00686249"/>
    <w:rsid w:val="00686DB0"/>
    <w:rsid w:val="00687622"/>
    <w:rsid w:val="00687A05"/>
    <w:rsid w:val="00691964"/>
    <w:rsid w:val="006921BB"/>
    <w:rsid w:val="00692C31"/>
    <w:rsid w:val="00692EA1"/>
    <w:rsid w:val="0069319D"/>
    <w:rsid w:val="00693A7E"/>
    <w:rsid w:val="00695119"/>
    <w:rsid w:val="0069524E"/>
    <w:rsid w:val="006954A6"/>
    <w:rsid w:val="006963C7"/>
    <w:rsid w:val="00696F77"/>
    <w:rsid w:val="0069736D"/>
    <w:rsid w:val="00697F68"/>
    <w:rsid w:val="006A0F70"/>
    <w:rsid w:val="006A1145"/>
    <w:rsid w:val="006A19ED"/>
    <w:rsid w:val="006A2412"/>
    <w:rsid w:val="006A45D1"/>
    <w:rsid w:val="006A4A82"/>
    <w:rsid w:val="006A56F6"/>
    <w:rsid w:val="006A5B8D"/>
    <w:rsid w:val="006A719B"/>
    <w:rsid w:val="006A7826"/>
    <w:rsid w:val="006A7FCA"/>
    <w:rsid w:val="006B0966"/>
    <w:rsid w:val="006B222E"/>
    <w:rsid w:val="006B24C4"/>
    <w:rsid w:val="006B282B"/>
    <w:rsid w:val="006B2830"/>
    <w:rsid w:val="006B43A3"/>
    <w:rsid w:val="006B55E5"/>
    <w:rsid w:val="006B55F5"/>
    <w:rsid w:val="006B5F0F"/>
    <w:rsid w:val="006B6BAC"/>
    <w:rsid w:val="006B7208"/>
    <w:rsid w:val="006B7DC7"/>
    <w:rsid w:val="006C016A"/>
    <w:rsid w:val="006C068A"/>
    <w:rsid w:val="006C0FC9"/>
    <w:rsid w:val="006C1EC8"/>
    <w:rsid w:val="006C262B"/>
    <w:rsid w:val="006C3682"/>
    <w:rsid w:val="006C55D8"/>
    <w:rsid w:val="006C599C"/>
    <w:rsid w:val="006C7793"/>
    <w:rsid w:val="006D0B38"/>
    <w:rsid w:val="006D1793"/>
    <w:rsid w:val="006D2A0A"/>
    <w:rsid w:val="006D389E"/>
    <w:rsid w:val="006D4883"/>
    <w:rsid w:val="006D542B"/>
    <w:rsid w:val="006D56A7"/>
    <w:rsid w:val="006D5B62"/>
    <w:rsid w:val="006D5DB6"/>
    <w:rsid w:val="006D72F4"/>
    <w:rsid w:val="006E01E5"/>
    <w:rsid w:val="006E0F49"/>
    <w:rsid w:val="006E1041"/>
    <w:rsid w:val="006E1460"/>
    <w:rsid w:val="006E2C1C"/>
    <w:rsid w:val="006E3BCC"/>
    <w:rsid w:val="006E4F40"/>
    <w:rsid w:val="006E65C9"/>
    <w:rsid w:val="006E714D"/>
    <w:rsid w:val="006F1912"/>
    <w:rsid w:val="006F1C95"/>
    <w:rsid w:val="006F20A3"/>
    <w:rsid w:val="006F2859"/>
    <w:rsid w:val="006F2AFC"/>
    <w:rsid w:val="006F3071"/>
    <w:rsid w:val="006F3326"/>
    <w:rsid w:val="006F512C"/>
    <w:rsid w:val="006F58E1"/>
    <w:rsid w:val="006F6C40"/>
    <w:rsid w:val="006F716C"/>
    <w:rsid w:val="006F7FFA"/>
    <w:rsid w:val="007000A5"/>
    <w:rsid w:val="007007A0"/>
    <w:rsid w:val="00700D4B"/>
    <w:rsid w:val="007019FB"/>
    <w:rsid w:val="00701AB4"/>
    <w:rsid w:val="00702554"/>
    <w:rsid w:val="007029E4"/>
    <w:rsid w:val="00702D53"/>
    <w:rsid w:val="00703CD4"/>
    <w:rsid w:val="007040B1"/>
    <w:rsid w:val="00704494"/>
    <w:rsid w:val="00706B82"/>
    <w:rsid w:val="0071118C"/>
    <w:rsid w:val="00712C57"/>
    <w:rsid w:val="007132FA"/>
    <w:rsid w:val="007138EB"/>
    <w:rsid w:val="00714BFC"/>
    <w:rsid w:val="00714D3E"/>
    <w:rsid w:val="00716039"/>
    <w:rsid w:val="00716954"/>
    <w:rsid w:val="00720AA2"/>
    <w:rsid w:val="00721AA7"/>
    <w:rsid w:val="00722911"/>
    <w:rsid w:val="007232FD"/>
    <w:rsid w:val="007247FF"/>
    <w:rsid w:val="007256BF"/>
    <w:rsid w:val="00725F63"/>
    <w:rsid w:val="00730213"/>
    <w:rsid w:val="007307BA"/>
    <w:rsid w:val="007307F9"/>
    <w:rsid w:val="00731441"/>
    <w:rsid w:val="0073399C"/>
    <w:rsid w:val="00734A06"/>
    <w:rsid w:val="00737264"/>
    <w:rsid w:val="00741AB9"/>
    <w:rsid w:val="00742B8F"/>
    <w:rsid w:val="00743063"/>
    <w:rsid w:val="007430BA"/>
    <w:rsid w:val="007436AF"/>
    <w:rsid w:val="00743F20"/>
    <w:rsid w:val="007440C3"/>
    <w:rsid w:val="0074470B"/>
    <w:rsid w:val="00745FFA"/>
    <w:rsid w:val="00746016"/>
    <w:rsid w:val="0074694F"/>
    <w:rsid w:val="00746CB9"/>
    <w:rsid w:val="00746D1F"/>
    <w:rsid w:val="0074711F"/>
    <w:rsid w:val="0074749F"/>
    <w:rsid w:val="00747592"/>
    <w:rsid w:val="00747879"/>
    <w:rsid w:val="0075001F"/>
    <w:rsid w:val="007501B7"/>
    <w:rsid w:val="007507C7"/>
    <w:rsid w:val="0075218D"/>
    <w:rsid w:val="007524B7"/>
    <w:rsid w:val="007537DA"/>
    <w:rsid w:val="00753DF7"/>
    <w:rsid w:val="00754BA4"/>
    <w:rsid w:val="00755FE6"/>
    <w:rsid w:val="0075620C"/>
    <w:rsid w:val="00756733"/>
    <w:rsid w:val="0075775B"/>
    <w:rsid w:val="00757D24"/>
    <w:rsid w:val="0076013A"/>
    <w:rsid w:val="007601F4"/>
    <w:rsid w:val="0076055E"/>
    <w:rsid w:val="00760E20"/>
    <w:rsid w:val="007621F6"/>
    <w:rsid w:val="007631B7"/>
    <w:rsid w:val="0076452C"/>
    <w:rsid w:val="00765A80"/>
    <w:rsid w:val="007661FF"/>
    <w:rsid w:val="0076624A"/>
    <w:rsid w:val="007672C6"/>
    <w:rsid w:val="00767D1E"/>
    <w:rsid w:val="0077075E"/>
    <w:rsid w:val="00771E61"/>
    <w:rsid w:val="007721F8"/>
    <w:rsid w:val="00772EC8"/>
    <w:rsid w:val="007741B5"/>
    <w:rsid w:val="00774958"/>
    <w:rsid w:val="00774CFD"/>
    <w:rsid w:val="0077539B"/>
    <w:rsid w:val="00776DF3"/>
    <w:rsid w:val="00777633"/>
    <w:rsid w:val="00780291"/>
    <w:rsid w:val="007804C2"/>
    <w:rsid w:val="00781F96"/>
    <w:rsid w:val="007831D5"/>
    <w:rsid w:val="0078385F"/>
    <w:rsid w:val="00783D3A"/>
    <w:rsid w:val="00784938"/>
    <w:rsid w:val="0078667C"/>
    <w:rsid w:val="007868AD"/>
    <w:rsid w:val="00787F79"/>
    <w:rsid w:val="0079022D"/>
    <w:rsid w:val="00790D12"/>
    <w:rsid w:val="00791422"/>
    <w:rsid w:val="007934E5"/>
    <w:rsid w:val="00795726"/>
    <w:rsid w:val="00796946"/>
    <w:rsid w:val="00797A32"/>
    <w:rsid w:val="007A04C1"/>
    <w:rsid w:val="007A1430"/>
    <w:rsid w:val="007A1A7D"/>
    <w:rsid w:val="007A2565"/>
    <w:rsid w:val="007A3091"/>
    <w:rsid w:val="007A347B"/>
    <w:rsid w:val="007A35B1"/>
    <w:rsid w:val="007A6263"/>
    <w:rsid w:val="007B00E1"/>
    <w:rsid w:val="007B013E"/>
    <w:rsid w:val="007B1043"/>
    <w:rsid w:val="007B1C5F"/>
    <w:rsid w:val="007B20AD"/>
    <w:rsid w:val="007B2214"/>
    <w:rsid w:val="007B2E31"/>
    <w:rsid w:val="007B6221"/>
    <w:rsid w:val="007C0787"/>
    <w:rsid w:val="007C2FFD"/>
    <w:rsid w:val="007C3C8B"/>
    <w:rsid w:val="007C4AF7"/>
    <w:rsid w:val="007C4BD2"/>
    <w:rsid w:val="007C68B4"/>
    <w:rsid w:val="007C6D29"/>
    <w:rsid w:val="007D0EE6"/>
    <w:rsid w:val="007D0F12"/>
    <w:rsid w:val="007D12A0"/>
    <w:rsid w:val="007D30BC"/>
    <w:rsid w:val="007D3D97"/>
    <w:rsid w:val="007D4224"/>
    <w:rsid w:val="007D4258"/>
    <w:rsid w:val="007D56AE"/>
    <w:rsid w:val="007D6A5C"/>
    <w:rsid w:val="007D72D8"/>
    <w:rsid w:val="007D7F01"/>
    <w:rsid w:val="007E035D"/>
    <w:rsid w:val="007E0557"/>
    <w:rsid w:val="007E05A1"/>
    <w:rsid w:val="007E07B6"/>
    <w:rsid w:val="007E0BEE"/>
    <w:rsid w:val="007E16DC"/>
    <w:rsid w:val="007E1710"/>
    <w:rsid w:val="007E2857"/>
    <w:rsid w:val="007E2A86"/>
    <w:rsid w:val="007E4130"/>
    <w:rsid w:val="007E626C"/>
    <w:rsid w:val="007E6987"/>
    <w:rsid w:val="007E74B0"/>
    <w:rsid w:val="007E74CB"/>
    <w:rsid w:val="007E794E"/>
    <w:rsid w:val="007E7D88"/>
    <w:rsid w:val="007F16AA"/>
    <w:rsid w:val="007F1C42"/>
    <w:rsid w:val="007F3045"/>
    <w:rsid w:val="007F4004"/>
    <w:rsid w:val="007F41E9"/>
    <w:rsid w:val="007F4261"/>
    <w:rsid w:val="007F4A7D"/>
    <w:rsid w:val="007F4D46"/>
    <w:rsid w:val="007F5829"/>
    <w:rsid w:val="007F6770"/>
    <w:rsid w:val="00800A1A"/>
    <w:rsid w:val="00801CC4"/>
    <w:rsid w:val="008029C8"/>
    <w:rsid w:val="00804413"/>
    <w:rsid w:val="0080514D"/>
    <w:rsid w:val="008054B5"/>
    <w:rsid w:val="008055F5"/>
    <w:rsid w:val="00807BAD"/>
    <w:rsid w:val="008105B1"/>
    <w:rsid w:val="00812A68"/>
    <w:rsid w:val="0081477F"/>
    <w:rsid w:val="00814C66"/>
    <w:rsid w:val="00814CAD"/>
    <w:rsid w:val="00815E22"/>
    <w:rsid w:val="008164E2"/>
    <w:rsid w:val="00817DF6"/>
    <w:rsid w:val="00817EA9"/>
    <w:rsid w:val="00821174"/>
    <w:rsid w:val="008227B9"/>
    <w:rsid w:val="00822FEC"/>
    <w:rsid w:val="0082327A"/>
    <w:rsid w:val="00823FF2"/>
    <w:rsid w:val="00824395"/>
    <w:rsid w:val="008245E8"/>
    <w:rsid w:val="00824858"/>
    <w:rsid w:val="0082582A"/>
    <w:rsid w:val="00826EBD"/>
    <w:rsid w:val="00826F72"/>
    <w:rsid w:val="00827576"/>
    <w:rsid w:val="00827C61"/>
    <w:rsid w:val="00832431"/>
    <w:rsid w:val="0083329B"/>
    <w:rsid w:val="0083370D"/>
    <w:rsid w:val="00833DA0"/>
    <w:rsid w:val="00833E52"/>
    <w:rsid w:val="00834108"/>
    <w:rsid w:val="00834964"/>
    <w:rsid w:val="00837577"/>
    <w:rsid w:val="00840035"/>
    <w:rsid w:val="00841EB9"/>
    <w:rsid w:val="00841FC2"/>
    <w:rsid w:val="00844CA7"/>
    <w:rsid w:val="00845814"/>
    <w:rsid w:val="00845CA3"/>
    <w:rsid w:val="00847660"/>
    <w:rsid w:val="00850834"/>
    <w:rsid w:val="00850F6B"/>
    <w:rsid w:val="00851AF3"/>
    <w:rsid w:val="00852283"/>
    <w:rsid w:val="00852341"/>
    <w:rsid w:val="00853740"/>
    <w:rsid w:val="0085417A"/>
    <w:rsid w:val="008542D6"/>
    <w:rsid w:val="00856296"/>
    <w:rsid w:val="00856E24"/>
    <w:rsid w:val="00860683"/>
    <w:rsid w:val="00860C47"/>
    <w:rsid w:val="00861167"/>
    <w:rsid w:val="0086192F"/>
    <w:rsid w:val="008619B4"/>
    <w:rsid w:val="00862C17"/>
    <w:rsid w:val="008634B3"/>
    <w:rsid w:val="0086397B"/>
    <w:rsid w:val="00865486"/>
    <w:rsid w:val="008654D1"/>
    <w:rsid w:val="00866703"/>
    <w:rsid w:val="008677B0"/>
    <w:rsid w:val="008701F4"/>
    <w:rsid w:val="008703E8"/>
    <w:rsid w:val="008718DD"/>
    <w:rsid w:val="00871BEE"/>
    <w:rsid w:val="00872128"/>
    <w:rsid w:val="0087319F"/>
    <w:rsid w:val="00873A77"/>
    <w:rsid w:val="008746BB"/>
    <w:rsid w:val="008753CC"/>
    <w:rsid w:val="00876279"/>
    <w:rsid w:val="00876444"/>
    <w:rsid w:val="00877C9F"/>
    <w:rsid w:val="00880679"/>
    <w:rsid w:val="00880E31"/>
    <w:rsid w:val="00881579"/>
    <w:rsid w:val="008824DD"/>
    <w:rsid w:val="00882DC2"/>
    <w:rsid w:val="00884264"/>
    <w:rsid w:val="008855D7"/>
    <w:rsid w:val="00885E88"/>
    <w:rsid w:val="00885EAB"/>
    <w:rsid w:val="008862E2"/>
    <w:rsid w:val="008866EF"/>
    <w:rsid w:val="00886F9E"/>
    <w:rsid w:val="008879A0"/>
    <w:rsid w:val="008932B4"/>
    <w:rsid w:val="0089674A"/>
    <w:rsid w:val="0089682D"/>
    <w:rsid w:val="00896A96"/>
    <w:rsid w:val="008A244F"/>
    <w:rsid w:val="008A25E0"/>
    <w:rsid w:val="008A25E7"/>
    <w:rsid w:val="008A38B0"/>
    <w:rsid w:val="008A4E3E"/>
    <w:rsid w:val="008A5EAB"/>
    <w:rsid w:val="008A6821"/>
    <w:rsid w:val="008A6C14"/>
    <w:rsid w:val="008A7BFB"/>
    <w:rsid w:val="008B165C"/>
    <w:rsid w:val="008B1F4C"/>
    <w:rsid w:val="008B2B52"/>
    <w:rsid w:val="008B2CB5"/>
    <w:rsid w:val="008B3D42"/>
    <w:rsid w:val="008B3D6F"/>
    <w:rsid w:val="008B3F26"/>
    <w:rsid w:val="008B4B3F"/>
    <w:rsid w:val="008B69C2"/>
    <w:rsid w:val="008B6B27"/>
    <w:rsid w:val="008B76D5"/>
    <w:rsid w:val="008C13A3"/>
    <w:rsid w:val="008C1899"/>
    <w:rsid w:val="008C1AB8"/>
    <w:rsid w:val="008C1C19"/>
    <w:rsid w:val="008C1C3A"/>
    <w:rsid w:val="008C2C9E"/>
    <w:rsid w:val="008C4DE6"/>
    <w:rsid w:val="008C52F1"/>
    <w:rsid w:val="008C5419"/>
    <w:rsid w:val="008C5A24"/>
    <w:rsid w:val="008C7128"/>
    <w:rsid w:val="008C71A9"/>
    <w:rsid w:val="008C7833"/>
    <w:rsid w:val="008C7967"/>
    <w:rsid w:val="008D01AC"/>
    <w:rsid w:val="008D028A"/>
    <w:rsid w:val="008D1C69"/>
    <w:rsid w:val="008D26D0"/>
    <w:rsid w:val="008D298B"/>
    <w:rsid w:val="008D3BD8"/>
    <w:rsid w:val="008D47B5"/>
    <w:rsid w:val="008D4E3C"/>
    <w:rsid w:val="008D51B0"/>
    <w:rsid w:val="008D5F00"/>
    <w:rsid w:val="008D5F91"/>
    <w:rsid w:val="008D650E"/>
    <w:rsid w:val="008D7FB5"/>
    <w:rsid w:val="008E0775"/>
    <w:rsid w:val="008E0B0D"/>
    <w:rsid w:val="008E13AC"/>
    <w:rsid w:val="008E1759"/>
    <w:rsid w:val="008E1819"/>
    <w:rsid w:val="008E33B9"/>
    <w:rsid w:val="008E3401"/>
    <w:rsid w:val="008E3414"/>
    <w:rsid w:val="008E3838"/>
    <w:rsid w:val="008E46D0"/>
    <w:rsid w:val="008E5517"/>
    <w:rsid w:val="008E579B"/>
    <w:rsid w:val="008E716C"/>
    <w:rsid w:val="008E77EA"/>
    <w:rsid w:val="008F0624"/>
    <w:rsid w:val="008F062C"/>
    <w:rsid w:val="008F0D0E"/>
    <w:rsid w:val="008F1E04"/>
    <w:rsid w:val="008F2408"/>
    <w:rsid w:val="008F28CE"/>
    <w:rsid w:val="008F3479"/>
    <w:rsid w:val="008F3E7A"/>
    <w:rsid w:val="008F4944"/>
    <w:rsid w:val="008F512A"/>
    <w:rsid w:val="008F6C06"/>
    <w:rsid w:val="008F7D57"/>
    <w:rsid w:val="00900A1E"/>
    <w:rsid w:val="0090207C"/>
    <w:rsid w:val="0090270E"/>
    <w:rsid w:val="00903982"/>
    <w:rsid w:val="00903B87"/>
    <w:rsid w:val="00903F23"/>
    <w:rsid w:val="0090533B"/>
    <w:rsid w:val="0090644B"/>
    <w:rsid w:val="00906B5B"/>
    <w:rsid w:val="00907D9C"/>
    <w:rsid w:val="009102D7"/>
    <w:rsid w:val="00910CA4"/>
    <w:rsid w:val="0091121B"/>
    <w:rsid w:val="00911799"/>
    <w:rsid w:val="00911BD8"/>
    <w:rsid w:val="00912288"/>
    <w:rsid w:val="00912806"/>
    <w:rsid w:val="009130D4"/>
    <w:rsid w:val="00913381"/>
    <w:rsid w:val="009133D2"/>
    <w:rsid w:val="009158EF"/>
    <w:rsid w:val="00915C86"/>
    <w:rsid w:val="009174F9"/>
    <w:rsid w:val="0091760A"/>
    <w:rsid w:val="009203B7"/>
    <w:rsid w:val="0092044F"/>
    <w:rsid w:val="00921307"/>
    <w:rsid w:val="00921BC6"/>
    <w:rsid w:val="00921C38"/>
    <w:rsid w:val="0092241C"/>
    <w:rsid w:val="009225CB"/>
    <w:rsid w:val="009225FF"/>
    <w:rsid w:val="009239DB"/>
    <w:rsid w:val="00923F23"/>
    <w:rsid w:val="009240F4"/>
    <w:rsid w:val="0092488E"/>
    <w:rsid w:val="00924FAD"/>
    <w:rsid w:val="00927218"/>
    <w:rsid w:val="00932787"/>
    <w:rsid w:val="0093362E"/>
    <w:rsid w:val="00934320"/>
    <w:rsid w:val="009343AD"/>
    <w:rsid w:val="00934BB4"/>
    <w:rsid w:val="00936E49"/>
    <w:rsid w:val="009371DD"/>
    <w:rsid w:val="0093759F"/>
    <w:rsid w:val="00937AE3"/>
    <w:rsid w:val="00940FDF"/>
    <w:rsid w:val="00941351"/>
    <w:rsid w:val="00941595"/>
    <w:rsid w:val="009445CA"/>
    <w:rsid w:val="0094584B"/>
    <w:rsid w:val="0094620E"/>
    <w:rsid w:val="00947B00"/>
    <w:rsid w:val="00947B5B"/>
    <w:rsid w:val="009509E3"/>
    <w:rsid w:val="00950B06"/>
    <w:rsid w:val="0095138A"/>
    <w:rsid w:val="00951A30"/>
    <w:rsid w:val="00951DDF"/>
    <w:rsid w:val="00952471"/>
    <w:rsid w:val="009541A2"/>
    <w:rsid w:val="0095465A"/>
    <w:rsid w:val="00954F09"/>
    <w:rsid w:val="0095567F"/>
    <w:rsid w:val="009566D8"/>
    <w:rsid w:val="00957B6E"/>
    <w:rsid w:val="00960E6C"/>
    <w:rsid w:val="0096120C"/>
    <w:rsid w:val="00962BE3"/>
    <w:rsid w:val="009634BC"/>
    <w:rsid w:val="0096434D"/>
    <w:rsid w:val="00965352"/>
    <w:rsid w:val="00965743"/>
    <w:rsid w:val="00966349"/>
    <w:rsid w:val="00966D6C"/>
    <w:rsid w:val="00966E9F"/>
    <w:rsid w:val="00967779"/>
    <w:rsid w:val="00967E0D"/>
    <w:rsid w:val="00967F77"/>
    <w:rsid w:val="009703BE"/>
    <w:rsid w:val="00970B51"/>
    <w:rsid w:val="00970C71"/>
    <w:rsid w:val="00970EC4"/>
    <w:rsid w:val="0097194E"/>
    <w:rsid w:val="00971956"/>
    <w:rsid w:val="00972600"/>
    <w:rsid w:val="00973072"/>
    <w:rsid w:val="009733CE"/>
    <w:rsid w:val="009738A5"/>
    <w:rsid w:val="009744CF"/>
    <w:rsid w:val="00976209"/>
    <w:rsid w:val="00976B1A"/>
    <w:rsid w:val="00977166"/>
    <w:rsid w:val="0097788E"/>
    <w:rsid w:val="00980036"/>
    <w:rsid w:val="009808F0"/>
    <w:rsid w:val="00980987"/>
    <w:rsid w:val="0098138A"/>
    <w:rsid w:val="009816EB"/>
    <w:rsid w:val="0098236E"/>
    <w:rsid w:val="00982394"/>
    <w:rsid w:val="009828F6"/>
    <w:rsid w:val="0098293D"/>
    <w:rsid w:val="0098540E"/>
    <w:rsid w:val="009859BA"/>
    <w:rsid w:val="00990D81"/>
    <w:rsid w:val="009911CD"/>
    <w:rsid w:val="00991C98"/>
    <w:rsid w:val="009934A8"/>
    <w:rsid w:val="009940CB"/>
    <w:rsid w:val="009944A6"/>
    <w:rsid w:val="00996C24"/>
    <w:rsid w:val="009973AC"/>
    <w:rsid w:val="00997CCE"/>
    <w:rsid w:val="009A10C5"/>
    <w:rsid w:val="009A1227"/>
    <w:rsid w:val="009A1AF9"/>
    <w:rsid w:val="009A1BDA"/>
    <w:rsid w:val="009A21F8"/>
    <w:rsid w:val="009A2B41"/>
    <w:rsid w:val="009A356E"/>
    <w:rsid w:val="009A64DC"/>
    <w:rsid w:val="009A724D"/>
    <w:rsid w:val="009A7C2F"/>
    <w:rsid w:val="009B0EB8"/>
    <w:rsid w:val="009B1208"/>
    <w:rsid w:val="009B2AEF"/>
    <w:rsid w:val="009B2E82"/>
    <w:rsid w:val="009B3160"/>
    <w:rsid w:val="009B423B"/>
    <w:rsid w:val="009B5CCF"/>
    <w:rsid w:val="009B6B4A"/>
    <w:rsid w:val="009B797E"/>
    <w:rsid w:val="009C04D7"/>
    <w:rsid w:val="009C0709"/>
    <w:rsid w:val="009C0810"/>
    <w:rsid w:val="009C11F8"/>
    <w:rsid w:val="009C1B96"/>
    <w:rsid w:val="009C1FDF"/>
    <w:rsid w:val="009C33E0"/>
    <w:rsid w:val="009C4245"/>
    <w:rsid w:val="009C4280"/>
    <w:rsid w:val="009C44B5"/>
    <w:rsid w:val="009C63F6"/>
    <w:rsid w:val="009C6C5E"/>
    <w:rsid w:val="009C6C85"/>
    <w:rsid w:val="009C7AE0"/>
    <w:rsid w:val="009D1761"/>
    <w:rsid w:val="009D3DA7"/>
    <w:rsid w:val="009D4416"/>
    <w:rsid w:val="009D5465"/>
    <w:rsid w:val="009D6BB0"/>
    <w:rsid w:val="009D6E3D"/>
    <w:rsid w:val="009D75CB"/>
    <w:rsid w:val="009E0995"/>
    <w:rsid w:val="009E127E"/>
    <w:rsid w:val="009E1B8A"/>
    <w:rsid w:val="009E2017"/>
    <w:rsid w:val="009E2753"/>
    <w:rsid w:val="009E2A54"/>
    <w:rsid w:val="009E3A8A"/>
    <w:rsid w:val="009E599A"/>
    <w:rsid w:val="009E604E"/>
    <w:rsid w:val="009E7BAD"/>
    <w:rsid w:val="009F2447"/>
    <w:rsid w:val="009F34A7"/>
    <w:rsid w:val="009F3527"/>
    <w:rsid w:val="009F406D"/>
    <w:rsid w:val="009F41CE"/>
    <w:rsid w:val="009F4328"/>
    <w:rsid w:val="009F4AA1"/>
    <w:rsid w:val="009F4C14"/>
    <w:rsid w:val="009F4CE1"/>
    <w:rsid w:val="009F7AF6"/>
    <w:rsid w:val="00A01D8A"/>
    <w:rsid w:val="00A029DA"/>
    <w:rsid w:val="00A02D3C"/>
    <w:rsid w:val="00A03346"/>
    <w:rsid w:val="00A04122"/>
    <w:rsid w:val="00A04510"/>
    <w:rsid w:val="00A06F53"/>
    <w:rsid w:val="00A072CB"/>
    <w:rsid w:val="00A124FF"/>
    <w:rsid w:val="00A13768"/>
    <w:rsid w:val="00A13DB5"/>
    <w:rsid w:val="00A14541"/>
    <w:rsid w:val="00A14C15"/>
    <w:rsid w:val="00A160EA"/>
    <w:rsid w:val="00A17BA0"/>
    <w:rsid w:val="00A205F5"/>
    <w:rsid w:val="00A20B29"/>
    <w:rsid w:val="00A23800"/>
    <w:rsid w:val="00A248C6"/>
    <w:rsid w:val="00A24FAD"/>
    <w:rsid w:val="00A25307"/>
    <w:rsid w:val="00A263E2"/>
    <w:rsid w:val="00A2665A"/>
    <w:rsid w:val="00A26A77"/>
    <w:rsid w:val="00A27528"/>
    <w:rsid w:val="00A27FB8"/>
    <w:rsid w:val="00A30072"/>
    <w:rsid w:val="00A30D6F"/>
    <w:rsid w:val="00A31A3D"/>
    <w:rsid w:val="00A31DB7"/>
    <w:rsid w:val="00A33A71"/>
    <w:rsid w:val="00A3407D"/>
    <w:rsid w:val="00A36434"/>
    <w:rsid w:val="00A3716A"/>
    <w:rsid w:val="00A37C66"/>
    <w:rsid w:val="00A415EF"/>
    <w:rsid w:val="00A41CEE"/>
    <w:rsid w:val="00A4215E"/>
    <w:rsid w:val="00A42610"/>
    <w:rsid w:val="00A428F2"/>
    <w:rsid w:val="00A4290E"/>
    <w:rsid w:val="00A429BB"/>
    <w:rsid w:val="00A434F1"/>
    <w:rsid w:val="00A438CF"/>
    <w:rsid w:val="00A43F0A"/>
    <w:rsid w:val="00A43F27"/>
    <w:rsid w:val="00A44BC5"/>
    <w:rsid w:val="00A44DE6"/>
    <w:rsid w:val="00A469D0"/>
    <w:rsid w:val="00A47AD1"/>
    <w:rsid w:val="00A503A1"/>
    <w:rsid w:val="00A503E1"/>
    <w:rsid w:val="00A505EF"/>
    <w:rsid w:val="00A50857"/>
    <w:rsid w:val="00A509D2"/>
    <w:rsid w:val="00A51113"/>
    <w:rsid w:val="00A517D4"/>
    <w:rsid w:val="00A51907"/>
    <w:rsid w:val="00A522A2"/>
    <w:rsid w:val="00A52421"/>
    <w:rsid w:val="00A5329F"/>
    <w:rsid w:val="00A535F2"/>
    <w:rsid w:val="00A5431F"/>
    <w:rsid w:val="00A54AFB"/>
    <w:rsid w:val="00A552AF"/>
    <w:rsid w:val="00A55A8C"/>
    <w:rsid w:val="00A6189E"/>
    <w:rsid w:val="00A625E7"/>
    <w:rsid w:val="00A63DB3"/>
    <w:rsid w:val="00A6769A"/>
    <w:rsid w:val="00A678E8"/>
    <w:rsid w:val="00A703E9"/>
    <w:rsid w:val="00A70D6B"/>
    <w:rsid w:val="00A71598"/>
    <w:rsid w:val="00A71CD8"/>
    <w:rsid w:val="00A728C0"/>
    <w:rsid w:val="00A72DEA"/>
    <w:rsid w:val="00A72F97"/>
    <w:rsid w:val="00A73634"/>
    <w:rsid w:val="00A7598D"/>
    <w:rsid w:val="00A764FF"/>
    <w:rsid w:val="00A768C7"/>
    <w:rsid w:val="00A773FC"/>
    <w:rsid w:val="00A8068F"/>
    <w:rsid w:val="00A81367"/>
    <w:rsid w:val="00A81797"/>
    <w:rsid w:val="00A82412"/>
    <w:rsid w:val="00A8261E"/>
    <w:rsid w:val="00A8319E"/>
    <w:rsid w:val="00A83BE2"/>
    <w:rsid w:val="00A850AF"/>
    <w:rsid w:val="00A85197"/>
    <w:rsid w:val="00A85E21"/>
    <w:rsid w:val="00A86689"/>
    <w:rsid w:val="00A86869"/>
    <w:rsid w:val="00A86FEA"/>
    <w:rsid w:val="00A87282"/>
    <w:rsid w:val="00A87585"/>
    <w:rsid w:val="00A87E0D"/>
    <w:rsid w:val="00A910FF"/>
    <w:rsid w:val="00A922CA"/>
    <w:rsid w:val="00A9413B"/>
    <w:rsid w:val="00A955C0"/>
    <w:rsid w:val="00A959CB"/>
    <w:rsid w:val="00A95F8E"/>
    <w:rsid w:val="00A96BC3"/>
    <w:rsid w:val="00A9757E"/>
    <w:rsid w:val="00A975EF"/>
    <w:rsid w:val="00A97C3A"/>
    <w:rsid w:val="00AA0BA9"/>
    <w:rsid w:val="00AA1BEC"/>
    <w:rsid w:val="00AA3CDF"/>
    <w:rsid w:val="00AA3CFE"/>
    <w:rsid w:val="00AA4459"/>
    <w:rsid w:val="00AA48A5"/>
    <w:rsid w:val="00AA5DEA"/>
    <w:rsid w:val="00AA5F91"/>
    <w:rsid w:val="00AA63E2"/>
    <w:rsid w:val="00AA6BDB"/>
    <w:rsid w:val="00AA6E2C"/>
    <w:rsid w:val="00AA7131"/>
    <w:rsid w:val="00AA7758"/>
    <w:rsid w:val="00AA77F7"/>
    <w:rsid w:val="00AB003C"/>
    <w:rsid w:val="00AB1146"/>
    <w:rsid w:val="00AB187D"/>
    <w:rsid w:val="00AB18B3"/>
    <w:rsid w:val="00AB2C0C"/>
    <w:rsid w:val="00AB378F"/>
    <w:rsid w:val="00AB38CC"/>
    <w:rsid w:val="00AB3E8D"/>
    <w:rsid w:val="00AB3FC0"/>
    <w:rsid w:val="00AB450B"/>
    <w:rsid w:val="00AB4DDE"/>
    <w:rsid w:val="00AB5073"/>
    <w:rsid w:val="00AB5B31"/>
    <w:rsid w:val="00AB6448"/>
    <w:rsid w:val="00AB77F4"/>
    <w:rsid w:val="00AC0847"/>
    <w:rsid w:val="00AC180B"/>
    <w:rsid w:val="00AC1CF1"/>
    <w:rsid w:val="00AC2C80"/>
    <w:rsid w:val="00AC3D65"/>
    <w:rsid w:val="00AC4ACA"/>
    <w:rsid w:val="00AC56D7"/>
    <w:rsid w:val="00AC5B6E"/>
    <w:rsid w:val="00AC672A"/>
    <w:rsid w:val="00AC74AB"/>
    <w:rsid w:val="00AD0234"/>
    <w:rsid w:val="00AD028F"/>
    <w:rsid w:val="00AD19FB"/>
    <w:rsid w:val="00AD2C3B"/>
    <w:rsid w:val="00AD31F8"/>
    <w:rsid w:val="00AD39B7"/>
    <w:rsid w:val="00AD434B"/>
    <w:rsid w:val="00AD47A0"/>
    <w:rsid w:val="00AD498B"/>
    <w:rsid w:val="00AD7749"/>
    <w:rsid w:val="00AD7ED3"/>
    <w:rsid w:val="00AE04C7"/>
    <w:rsid w:val="00AE150F"/>
    <w:rsid w:val="00AE15ED"/>
    <w:rsid w:val="00AE2BEC"/>
    <w:rsid w:val="00AE39E5"/>
    <w:rsid w:val="00AE3B55"/>
    <w:rsid w:val="00AE3FD6"/>
    <w:rsid w:val="00AE51E2"/>
    <w:rsid w:val="00AE5341"/>
    <w:rsid w:val="00AE540C"/>
    <w:rsid w:val="00AE57BF"/>
    <w:rsid w:val="00AE6182"/>
    <w:rsid w:val="00AE6737"/>
    <w:rsid w:val="00AE6BF0"/>
    <w:rsid w:val="00AE72E4"/>
    <w:rsid w:val="00AF0D72"/>
    <w:rsid w:val="00AF1F94"/>
    <w:rsid w:val="00AF348C"/>
    <w:rsid w:val="00AF4018"/>
    <w:rsid w:val="00AF46B0"/>
    <w:rsid w:val="00AF6023"/>
    <w:rsid w:val="00AF750C"/>
    <w:rsid w:val="00AF7961"/>
    <w:rsid w:val="00AF7C91"/>
    <w:rsid w:val="00B00DBC"/>
    <w:rsid w:val="00B01318"/>
    <w:rsid w:val="00B01F66"/>
    <w:rsid w:val="00B02705"/>
    <w:rsid w:val="00B039DA"/>
    <w:rsid w:val="00B04070"/>
    <w:rsid w:val="00B04677"/>
    <w:rsid w:val="00B049D9"/>
    <w:rsid w:val="00B05587"/>
    <w:rsid w:val="00B057D7"/>
    <w:rsid w:val="00B058E8"/>
    <w:rsid w:val="00B061C4"/>
    <w:rsid w:val="00B06F01"/>
    <w:rsid w:val="00B0774F"/>
    <w:rsid w:val="00B079FF"/>
    <w:rsid w:val="00B100A2"/>
    <w:rsid w:val="00B10801"/>
    <w:rsid w:val="00B10D71"/>
    <w:rsid w:val="00B10E2F"/>
    <w:rsid w:val="00B13671"/>
    <w:rsid w:val="00B14037"/>
    <w:rsid w:val="00B163FD"/>
    <w:rsid w:val="00B16D54"/>
    <w:rsid w:val="00B2047F"/>
    <w:rsid w:val="00B20BF5"/>
    <w:rsid w:val="00B2140E"/>
    <w:rsid w:val="00B218E6"/>
    <w:rsid w:val="00B22EC5"/>
    <w:rsid w:val="00B2303A"/>
    <w:rsid w:val="00B23961"/>
    <w:rsid w:val="00B23C08"/>
    <w:rsid w:val="00B24796"/>
    <w:rsid w:val="00B24AB1"/>
    <w:rsid w:val="00B24C55"/>
    <w:rsid w:val="00B24DA1"/>
    <w:rsid w:val="00B251AD"/>
    <w:rsid w:val="00B26771"/>
    <w:rsid w:val="00B27274"/>
    <w:rsid w:val="00B30C77"/>
    <w:rsid w:val="00B316FF"/>
    <w:rsid w:val="00B32F8C"/>
    <w:rsid w:val="00B33F3E"/>
    <w:rsid w:val="00B353E7"/>
    <w:rsid w:val="00B408AD"/>
    <w:rsid w:val="00B416D5"/>
    <w:rsid w:val="00B42142"/>
    <w:rsid w:val="00B42C39"/>
    <w:rsid w:val="00B4321B"/>
    <w:rsid w:val="00B433EF"/>
    <w:rsid w:val="00B479C8"/>
    <w:rsid w:val="00B50B4C"/>
    <w:rsid w:val="00B50B96"/>
    <w:rsid w:val="00B51710"/>
    <w:rsid w:val="00B51ABA"/>
    <w:rsid w:val="00B51AC0"/>
    <w:rsid w:val="00B5287D"/>
    <w:rsid w:val="00B53B7A"/>
    <w:rsid w:val="00B5441F"/>
    <w:rsid w:val="00B54844"/>
    <w:rsid w:val="00B553DD"/>
    <w:rsid w:val="00B56D1D"/>
    <w:rsid w:val="00B56ECA"/>
    <w:rsid w:val="00B60CFA"/>
    <w:rsid w:val="00B62003"/>
    <w:rsid w:val="00B625C0"/>
    <w:rsid w:val="00B625ED"/>
    <w:rsid w:val="00B630B2"/>
    <w:rsid w:val="00B63D13"/>
    <w:rsid w:val="00B65858"/>
    <w:rsid w:val="00B65FD8"/>
    <w:rsid w:val="00B66645"/>
    <w:rsid w:val="00B66E7D"/>
    <w:rsid w:val="00B70631"/>
    <w:rsid w:val="00B71741"/>
    <w:rsid w:val="00B71D49"/>
    <w:rsid w:val="00B72A4E"/>
    <w:rsid w:val="00B738AF"/>
    <w:rsid w:val="00B751DF"/>
    <w:rsid w:val="00B7537C"/>
    <w:rsid w:val="00B75F2C"/>
    <w:rsid w:val="00B7617C"/>
    <w:rsid w:val="00B76620"/>
    <w:rsid w:val="00B76B87"/>
    <w:rsid w:val="00B771C0"/>
    <w:rsid w:val="00B8116F"/>
    <w:rsid w:val="00B81418"/>
    <w:rsid w:val="00B8171B"/>
    <w:rsid w:val="00B81C67"/>
    <w:rsid w:val="00B824AA"/>
    <w:rsid w:val="00B831F7"/>
    <w:rsid w:val="00B8329E"/>
    <w:rsid w:val="00B84D37"/>
    <w:rsid w:val="00B86973"/>
    <w:rsid w:val="00B900A6"/>
    <w:rsid w:val="00B9011E"/>
    <w:rsid w:val="00B91115"/>
    <w:rsid w:val="00B92389"/>
    <w:rsid w:val="00B92586"/>
    <w:rsid w:val="00B9274E"/>
    <w:rsid w:val="00B93E98"/>
    <w:rsid w:val="00B94155"/>
    <w:rsid w:val="00B9572D"/>
    <w:rsid w:val="00B9619D"/>
    <w:rsid w:val="00B96FC1"/>
    <w:rsid w:val="00B9712B"/>
    <w:rsid w:val="00B974F1"/>
    <w:rsid w:val="00B97C37"/>
    <w:rsid w:val="00B97CA9"/>
    <w:rsid w:val="00BA0490"/>
    <w:rsid w:val="00BA07E8"/>
    <w:rsid w:val="00BA0B07"/>
    <w:rsid w:val="00BA1878"/>
    <w:rsid w:val="00BA217F"/>
    <w:rsid w:val="00BA33A5"/>
    <w:rsid w:val="00BA3C8D"/>
    <w:rsid w:val="00BA3EF5"/>
    <w:rsid w:val="00BA50BC"/>
    <w:rsid w:val="00BA518F"/>
    <w:rsid w:val="00BA5A9D"/>
    <w:rsid w:val="00BA5EE3"/>
    <w:rsid w:val="00BA612D"/>
    <w:rsid w:val="00BA7898"/>
    <w:rsid w:val="00BB0287"/>
    <w:rsid w:val="00BB069E"/>
    <w:rsid w:val="00BB10DF"/>
    <w:rsid w:val="00BB1319"/>
    <w:rsid w:val="00BB2786"/>
    <w:rsid w:val="00BB2A77"/>
    <w:rsid w:val="00BB3B0C"/>
    <w:rsid w:val="00BB3C61"/>
    <w:rsid w:val="00BB3E39"/>
    <w:rsid w:val="00BB43F9"/>
    <w:rsid w:val="00BB51C1"/>
    <w:rsid w:val="00BB6AD5"/>
    <w:rsid w:val="00BB751D"/>
    <w:rsid w:val="00BC128A"/>
    <w:rsid w:val="00BC3031"/>
    <w:rsid w:val="00BC38AC"/>
    <w:rsid w:val="00BC3DC5"/>
    <w:rsid w:val="00BC4005"/>
    <w:rsid w:val="00BC428C"/>
    <w:rsid w:val="00BC4324"/>
    <w:rsid w:val="00BC43CA"/>
    <w:rsid w:val="00BC43FF"/>
    <w:rsid w:val="00BC452E"/>
    <w:rsid w:val="00BC461B"/>
    <w:rsid w:val="00BC6353"/>
    <w:rsid w:val="00BC69DC"/>
    <w:rsid w:val="00BC6B44"/>
    <w:rsid w:val="00BC6D05"/>
    <w:rsid w:val="00BD029A"/>
    <w:rsid w:val="00BD03DA"/>
    <w:rsid w:val="00BD046E"/>
    <w:rsid w:val="00BD17A8"/>
    <w:rsid w:val="00BD2B64"/>
    <w:rsid w:val="00BD4681"/>
    <w:rsid w:val="00BD4764"/>
    <w:rsid w:val="00BD4B07"/>
    <w:rsid w:val="00BD50B3"/>
    <w:rsid w:val="00BD56B7"/>
    <w:rsid w:val="00BD619D"/>
    <w:rsid w:val="00BD74F2"/>
    <w:rsid w:val="00BD7E8D"/>
    <w:rsid w:val="00BE0425"/>
    <w:rsid w:val="00BE0993"/>
    <w:rsid w:val="00BE0C67"/>
    <w:rsid w:val="00BE15D5"/>
    <w:rsid w:val="00BE20FF"/>
    <w:rsid w:val="00BE4378"/>
    <w:rsid w:val="00BE55EA"/>
    <w:rsid w:val="00BE63AB"/>
    <w:rsid w:val="00BE765C"/>
    <w:rsid w:val="00BE7B86"/>
    <w:rsid w:val="00BE7D76"/>
    <w:rsid w:val="00BF00CC"/>
    <w:rsid w:val="00BF1698"/>
    <w:rsid w:val="00BF17FA"/>
    <w:rsid w:val="00BF2476"/>
    <w:rsid w:val="00BF2487"/>
    <w:rsid w:val="00BF4A55"/>
    <w:rsid w:val="00BF5AA3"/>
    <w:rsid w:val="00BF627C"/>
    <w:rsid w:val="00BF7EAA"/>
    <w:rsid w:val="00C0052E"/>
    <w:rsid w:val="00C03367"/>
    <w:rsid w:val="00C04898"/>
    <w:rsid w:val="00C060CE"/>
    <w:rsid w:val="00C062F7"/>
    <w:rsid w:val="00C06650"/>
    <w:rsid w:val="00C066E4"/>
    <w:rsid w:val="00C105BD"/>
    <w:rsid w:val="00C10664"/>
    <w:rsid w:val="00C10E73"/>
    <w:rsid w:val="00C114FF"/>
    <w:rsid w:val="00C118CA"/>
    <w:rsid w:val="00C14528"/>
    <w:rsid w:val="00C157F0"/>
    <w:rsid w:val="00C15F8A"/>
    <w:rsid w:val="00C17868"/>
    <w:rsid w:val="00C17F44"/>
    <w:rsid w:val="00C20021"/>
    <w:rsid w:val="00C201E6"/>
    <w:rsid w:val="00C20C56"/>
    <w:rsid w:val="00C20F3B"/>
    <w:rsid w:val="00C21E30"/>
    <w:rsid w:val="00C220F8"/>
    <w:rsid w:val="00C23801"/>
    <w:rsid w:val="00C23E6C"/>
    <w:rsid w:val="00C24752"/>
    <w:rsid w:val="00C25786"/>
    <w:rsid w:val="00C26298"/>
    <w:rsid w:val="00C270BE"/>
    <w:rsid w:val="00C27141"/>
    <w:rsid w:val="00C27EE7"/>
    <w:rsid w:val="00C30DB7"/>
    <w:rsid w:val="00C30FAA"/>
    <w:rsid w:val="00C31E58"/>
    <w:rsid w:val="00C3211D"/>
    <w:rsid w:val="00C329BA"/>
    <w:rsid w:val="00C32B4E"/>
    <w:rsid w:val="00C354F8"/>
    <w:rsid w:val="00C370C6"/>
    <w:rsid w:val="00C37432"/>
    <w:rsid w:val="00C37749"/>
    <w:rsid w:val="00C37886"/>
    <w:rsid w:val="00C40F80"/>
    <w:rsid w:val="00C412D5"/>
    <w:rsid w:val="00C41D07"/>
    <w:rsid w:val="00C44AD8"/>
    <w:rsid w:val="00C45B99"/>
    <w:rsid w:val="00C4688A"/>
    <w:rsid w:val="00C46F50"/>
    <w:rsid w:val="00C4715A"/>
    <w:rsid w:val="00C50148"/>
    <w:rsid w:val="00C50B37"/>
    <w:rsid w:val="00C53349"/>
    <w:rsid w:val="00C554B3"/>
    <w:rsid w:val="00C57112"/>
    <w:rsid w:val="00C62682"/>
    <w:rsid w:val="00C62E34"/>
    <w:rsid w:val="00C63197"/>
    <w:rsid w:val="00C633F2"/>
    <w:rsid w:val="00C63ED6"/>
    <w:rsid w:val="00C655E1"/>
    <w:rsid w:val="00C65889"/>
    <w:rsid w:val="00C65C5D"/>
    <w:rsid w:val="00C65D8F"/>
    <w:rsid w:val="00C65F51"/>
    <w:rsid w:val="00C6646A"/>
    <w:rsid w:val="00C66B3F"/>
    <w:rsid w:val="00C700DA"/>
    <w:rsid w:val="00C73900"/>
    <w:rsid w:val="00C74267"/>
    <w:rsid w:val="00C747E0"/>
    <w:rsid w:val="00C74A2D"/>
    <w:rsid w:val="00C7626C"/>
    <w:rsid w:val="00C80C0F"/>
    <w:rsid w:val="00C8328B"/>
    <w:rsid w:val="00C8329E"/>
    <w:rsid w:val="00C837F8"/>
    <w:rsid w:val="00C83B48"/>
    <w:rsid w:val="00C854BA"/>
    <w:rsid w:val="00C87464"/>
    <w:rsid w:val="00C90F0E"/>
    <w:rsid w:val="00C91803"/>
    <w:rsid w:val="00C93241"/>
    <w:rsid w:val="00C9379A"/>
    <w:rsid w:val="00C94E26"/>
    <w:rsid w:val="00C95444"/>
    <w:rsid w:val="00C956EC"/>
    <w:rsid w:val="00C95DC2"/>
    <w:rsid w:val="00C95F8B"/>
    <w:rsid w:val="00C960FA"/>
    <w:rsid w:val="00C9647F"/>
    <w:rsid w:val="00C96B61"/>
    <w:rsid w:val="00C9762F"/>
    <w:rsid w:val="00CA1F90"/>
    <w:rsid w:val="00CA226E"/>
    <w:rsid w:val="00CA30DD"/>
    <w:rsid w:val="00CA405E"/>
    <w:rsid w:val="00CA4ABA"/>
    <w:rsid w:val="00CA4EE6"/>
    <w:rsid w:val="00CA6B24"/>
    <w:rsid w:val="00CA7545"/>
    <w:rsid w:val="00CA7854"/>
    <w:rsid w:val="00CA7AC6"/>
    <w:rsid w:val="00CA7F8F"/>
    <w:rsid w:val="00CB1417"/>
    <w:rsid w:val="00CB21DC"/>
    <w:rsid w:val="00CB2B30"/>
    <w:rsid w:val="00CB3CF7"/>
    <w:rsid w:val="00CB3F39"/>
    <w:rsid w:val="00CB571D"/>
    <w:rsid w:val="00CB5E93"/>
    <w:rsid w:val="00CB73F8"/>
    <w:rsid w:val="00CB759E"/>
    <w:rsid w:val="00CB7ECA"/>
    <w:rsid w:val="00CC035D"/>
    <w:rsid w:val="00CC0A86"/>
    <w:rsid w:val="00CC0D2A"/>
    <w:rsid w:val="00CC561A"/>
    <w:rsid w:val="00CC778B"/>
    <w:rsid w:val="00CD0052"/>
    <w:rsid w:val="00CD104A"/>
    <w:rsid w:val="00CD11B2"/>
    <w:rsid w:val="00CD135E"/>
    <w:rsid w:val="00CD1F34"/>
    <w:rsid w:val="00CD2209"/>
    <w:rsid w:val="00CD3DA0"/>
    <w:rsid w:val="00CD48FD"/>
    <w:rsid w:val="00CD4BAE"/>
    <w:rsid w:val="00CD5959"/>
    <w:rsid w:val="00CD605D"/>
    <w:rsid w:val="00CD67CA"/>
    <w:rsid w:val="00CE259A"/>
    <w:rsid w:val="00CE2EB7"/>
    <w:rsid w:val="00CE3F8F"/>
    <w:rsid w:val="00CE55EC"/>
    <w:rsid w:val="00CE5BA1"/>
    <w:rsid w:val="00CE609E"/>
    <w:rsid w:val="00CE68B6"/>
    <w:rsid w:val="00CE694D"/>
    <w:rsid w:val="00CE7665"/>
    <w:rsid w:val="00CF0B02"/>
    <w:rsid w:val="00CF10A7"/>
    <w:rsid w:val="00CF1933"/>
    <w:rsid w:val="00CF283A"/>
    <w:rsid w:val="00CF4438"/>
    <w:rsid w:val="00CF44A7"/>
    <w:rsid w:val="00CF49A6"/>
    <w:rsid w:val="00CF4E2F"/>
    <w:rsid w:val="00CF55BC"/>
    <w:rsid w:val="00CF568A"/>
    <w:rsid w:val="00CF677E"/>
    <w:rsid w:val="00CF7099"/>
    <w:rsid w:val="00D00517"/>
    <w:rsid w:val="00D0266B"/>
    <w:rsid w:val="00D0284D"/>
    <w:rsid w:val="00D02D57"/>
    <w:rsid w:val="00D035B5"/>
    <w:rsid w:val="00D03C80"/>
    <w:rsid w:val="00D03EE4"/>
    <w:rsid w:val="00D04151"/>
    <w:rsid w:val="00D04357"/>
    <w:rsid w:val="00D04EB1"/>
    <w:rsid w:val="00D0710A"/>
    <w:rsid w:val="00D078EE"/>
    <w:rsid w:val="00D10BBF"/>
    <w:rsid w:val="00D1112A"/>
    <w:rsid w:val="00D11E77"/>
    <w:rsid w:val="00D12B18"/>
    <w:rsid w:val="00D12F2E"/>
    <w:rsid w:val="00D12F7D"/>
    <w:rsid w:val="00D13D1A"/>
    <w:rsid w:val="00D15DCE"/>
    <w:rsid w:val="00D161A2"/>
    <w:rsid w:val="00D208BD"/>
    <w:rsid w:val="00D20D08"/>
    <w:rsid w:val="00D21D5B"/>
    <w:rsid w:val="00D21DEE"/>
    <w:rsid w:val="00D22386"/>
    <w:rsid w:val="00D22939"/>
    <w:rsid w:val="00D23773"/>
    <w:rsid w:val="00D271AF"/>
    <w:rsid w:val="00D279D3"/>
    <w:rsid w:val="00D27DD2"/>
    <w:rsid w:val="00D308E7"/>
    <w:rsid w:val="00D30A62"/>
    <w:rsid w:val="00D31403"/>
    <w:rsid w:val="00D322A2"/>
    <w:rsid w:val="00D32787"/>
    <w:rsid w:val="00D34FCA"/>
    <w:rsid w:val="00D3503C"/>
    <w:rsid w:val="00D365C4"/>
    <w:rsid w:val="00D36823"/>
    <w:rsid w:val="00D369F4"/>
    <w:rsid w:val="00D3719F"/>
    <w:rsid w:val="00D3766F"/>
    <w:rsid w:val="00D377C4"/>
    <w:rsid w:val="00D377D7"/>
    <w:rsid w:val="00D40094"/>
    <w:rsid w:val="00D416F5"/>
    <w:rsid w:val="00D44725"/>
    <w:rsid w:val="00D44D0A"/>
    <w:rsid w:val="00D468DD"/>
    <w:rsid w:val="00D471C4"/>
    <w:rsid w:val="00D4739F"/>
    <w:rsid w:val="00D47751"/>
    <w:rsid w:val="00D47C24"/>
    <w:rsid w:val="00D50286"/>
    <w:rsid w:val="00D503C4"/>
    <w:rsid w:val="00D509C9"/>
    <w:rsid w:val="00D50AD0"/>
    <w:rsid w:val="00D50C8C"/>
    <w:rsid w:val="00D5110F"/>
    <w:rsid w:val="00D52446"/>
    <w:rsid w:val="00D52B41"/>
    <w:rsid w:val="00D5402B"/>
    <w:rsid w:val="00D544CC"/>
    <w:rsid w:val="00D54783"/>
    <w:rsid w:val="00D54BB1"/>
    <w:rsid w:val="00D54C91"/>
    <w:rsid w:val="00D54ED4"/>
    <w:rsid w:val="00D5550D"/>
    <w:rsid w:val="00D559D3"/>
    <w:rsid w:val="00D55ABA"/>
    <w:rsid w:val="00D56E46"/>
    <w:rsid w:val="00D57066"/>
    <w:rsid w:val="00D57139"/>
    <w:rsid w:val="00D60CA6"/>
    <w:rsid w:val="00D60DDA"/>
    <w:rsid w:val="00D610CF"/>
    <w:rsid w:val="00D6338D"/>
    <w:rsid w:val="00D63676"/>
    <w:rsid w:val="00D63A2A"/>
    <w:rsid w:val="00D63D8D"/>
    <w:rsid w:val="00D6427C"/>
    <w:rsid w:val="00D6514B"/>
    <w:rsid w:val="00D65A21"/>
    <w:rsid w:val="00D664A6"/>
    <w:rsid w:val="00D67869"/>
    <w:rsid w:val="00D70FA0"/>
    <w:rsid w:val="00D71AAF"/>
    <w:rsid w:val="00D7206A"/>
    <w:rsid w:val="00D7361F"/>
    <w:rsid w:val="00D743BB"/>
    <w:rsid w:val="00D74AF1"/>
    <w:rsid w:val="00D75AA7"/>
    <w:rsid w:val="00D76292"/>
    <w:rsid w:val="00D763D6"/>
    <w:rsid w:val="00D80A3D"/>
    <w:rsid w:val="00D80BD5"/>
    <w:rsid w:val="00D80C01"/>
    <w:rsid w:val="00D81301"/>
    <w:rsid w:val="00D81C10"/>
    <w:rsid w:val="00D82DD3"/>
    <w:rsid w:val="00D833F4"/>
    <w:rsid w:val="00D839DB"/>
    <w:rsid w:val="00D83C93"/>
    <w:rsid w:val="00D85582"/>
    <w:rsid w:val="00D87B86"/>
    <w:rsid w:val="00D87DD8"/>
    <w:rsid w:val="00D904EA"/>
    <w:rsid w:val="00D90B02"/>
    <w:rsid w:val="00D90CC1"/>
    <w:rsid w:val="00D91177"/>
    <w:rsid w:val="00D92243"/>
    <w:rsid w:val="00D926A8"/>
    <w:rsid w:val="00D92DFF"/>
    <w:rsid w:val="00D95173"/>
    <w:rsid w:val="00D95C28"/>
    <w:rsid w:val="00D964BD"/>
    <w:rsid w:val="00D96E8E"/>
    <w:rsid w:val="00D9744B"/>
    <w:rsid w:val="00D974D5"/>
    <w:rsid w:val="00DA0F11"/>
    <w:rsid w:val="00DA370A"/>
    <w:rsid w:val="00DA3753"/>
    <w:rsid w:val="00DA475C"/>
    <w:rsid w:val="00DA5048"/>
    <w:rsid w:val="00DA5CE0"/>
    <w:rsid w:val="00DA66B7"/>
    <w:rsid w:val="00DA7EB8"/>
    <w:rsid w:val="00DB07EB"/>
    <w:rsid w:val="00DB09CE"/>
    <w:rsid w:val="00DB296B"/>
    <w:rsid w:val="00DB2CCB"/>
    <w:rsid w:val="00DB2FD3"/>
    <w:rsid w:val="00DB3321"/>
    <w:rsid w:val="00DB332E"/>
    <w:rsid w:val="00DB4AE1"/>
    <w:rsid w:val="00DB6179"/>
    <w:rsid w:val="00DB6AAE"/>
    <w:rsid w:val="00DC0A6C"/>
    <w:rsid w:val="00DC0BB7"/>
    <w:rsid w:val="00DC2F58"/>
    <w:rsid w:val="00DC2FDD"/>
    <w:rsid w:val="00DC338C"/>
    <w:rsid w:val="00DC3528"/>
    <w:rsid w:val="00DC47BC"/>
    <w:rsid w:val="00DC4C8C"/>
    <w:rsid w:val="00DC4D58"/>
    <w:rsid w:val="00DC555D"/>
    <w:rsid w:val="00DC6186"/>
    <w:rsid w:val="00DC77BB"/>
    <w:rsid w:val="00DD0708"/>
    <w:rsid w:val="00DD1071"/>
    <w:rsid w:val="00DD2846"/>
    <w:rsid w:val="00DD3887"/>
    <w:rsid w:val="00DD3EBC"/>
    <w:rsid w:val="00DD40F5"/>
    <w:rsid w:val="00DD43F2"/>
    <w:rsid w:val="00DD4C3E"/>
    <w:rsid w:val="00DD4D51"/>
    <w:rsid w:val="00DD5033"/>
    <w:rsid w:val="00DD52B4"/>
    <w:rsid w:val="00DD54F6"/>
    <w:rsid w:val="00DD6544"/>
    <w:rsid w:val="00DE295E"/>
    <w:rsid w:val="00DE2E1E"/>
    <w:rsid w:val="00DE351E"/>
    <w:rsid w:val="00DE3C37"/>
    <w:rsid w:val="00DE5612"/>
    <w:rsid w:val="00DE67E6"/>
    <w:rsid w:val="00DE7C2B"/>
    <w:rsid w:val="00DE7C87"/>
    <w:rsid w:val="00DF16DB"/>
    <w:rsid w:val="00DF4350"/>
    <w:rsid w:val="00DF450E"/>
    <w:rsid w:val="00DF4603"/>
    <w:rsid w:val="00DF5243"/>
    <w:rsid w:val="00DF59C9"/>
    <w:rsid w:val="00DF6EDB"/>
    <w:rsid w:val="00E00443"/>
    <w:rsid w:val="00E006DC"/>
    <w:rsid w:val="00E00DDF"/>
    <w:rsid w:val="00E01293"/>
    <w:rsid w:val="00E0136B"/>
    <w:rsid w:val="00E01685"/>
    <w:rsid w:val="00E01A43"/>
    <w:rsid w:val="00E01C57"/>
    <w:rsid w:val="00E01CB9"/>
    <w:rsid w:val="00E032D9"/>
    <w:rsid w:val="00E03687"/>
    <w:rsid w:val="00E039EC"/>
    <w:rsid w:val="00E03CE5"/>
    <w:rsid w:val="00E04163"/>
    <w:rsid w:val="00E05318"/>
    <w:rsid w:val="00E05AC7"/>
    <w:rsid w:val="00E07C59"/>
    <w:rsid w:val="00E1127A"/>
    <w:rsid w:val="00E1325D"/>
    <w:rsid w:val="00E1336D"/>
    <w:rsid w:val="00E1570F"/>
    <w:rsid w:val="00E15BCC"/>
    <w:rsid w:val="00E16C29"/>
    <w:rsid w:val="00E1754D"/>
    <w:rsid w:val="00E200C8"/>
    <w:rsid w:val="00E20407"/>
    <w:rsid w:val="00E21026"/>
    <w:rsid w:val="00E22768"/>
    <w:rsid w:val="00E229DC"/>
    <w:rsid w:val="00E22B77"/>
    <w:rsid w:val="00E2379B"/>
    <w:rsid w:val="00E24400"/>
    <w:rsid w:val="00E251E1"/>
    <w:rsid w:val="00E25B98"/>
    <w:rsid w:val="00E26118"/>
    <w:rsid w:val="00E26BF4"/>
    <w:rsid w:val="00E26FF5"/>
    <w:rsid w:val="00E27ED8"/>
    <w:rsid w:val="00E27F40"/>
    <w:rsid w:val="00E27F7D"/>
    <w:rsid w:val="00E30C9A"/>
    <w:rsid w:val="00E3288C"/>
    <w:rsid w:val="00E32B64"/>
    <w:rsid w:val="00E3320D"/>
    <w:rsid w:val="00E33365"/>
    <w:rsid w:val="00E33381"/>
    <w:rsid w:val="00E3380E"/>
    <w:rsid w:val="00E343CD"/>
    <w:rsid w:val="00E3484D"/>
    <w:rsid w:val="00E34ED7"/>
    <w:rsid w:val="00E36B56"/>
    <w:rsid w:val="00E36FD2"/>
    <w:rsid w:val="00E376B9"/>
    <w:rsid w:val="00E41216"/>
    <w:rsid w:val="00E421C3"/>
    <w:rsid w:val="00E42CA8"/>
    <w:rsid w:val="00E43820"/>
    <w:rsid w:val="00E45126"/>
    <w:rsid w:val="00E45C9C"/>
    <w:rsid w:val="00E45D75"/>
    <w:rsid w:val="00E4665E"/>
    <w:rsid w:val="00E466CF"/>
    <w:rsid w:val="00E46C85"/>
    <w:rsid w:val="00E47D03"/>
    <w:rsid w:val="00E50999"/>
    <w:rsid w:val="00E50F80"/>
    <w:rsid w:val="00E51608"/>
    <w:rsid w:val="00E518E8"/>
    <w:rsid w:val="00E51AC2"/>
    <w:rsid w:val="00E525D5"/>
    <w:rsid w:val="00E5261F"/>
    <w:rsid w:val="00E54385"/>
    <w:rsid w:val="00E54543"/>
    <w:rsid w:val="00E545B5"/>
    <w:rsid w:val="00E5663D"/>
    <w:rsid w:val="00E569E6"/>
    <w:rsid w:val="00E56DCF"/>
    <w:rsid w:val="00E57DCD"/>
    <w:rsid w:val="00E6041D"/>
    <w:rsid w:val="00E60DAC"/>
    <w:rsid w:val="00E61364"/>
    <w:rsid w:val="00E6227E"/>
    <w:rsid w:val="00E622CC"/>
    <w:rsid w:val="00E62B7E"/>
    <w:rsid w:val="00E63B6C"/>
    <w:rsid w:val="00E63BE5"/>
    <w:rsid w:val="00E6407B"/>
    <w:rsid w:val="00E644FC"/>
    <w:rsid w:val="00E64860"/>
    <w:rsid w:val="00E64D64"/>
    <w:rsid w:val="00E650DD"/>
    <w:rsid w:val="00E653C9"/>
    <w:rsid w:val="00E662A5"/>
    <w:rsid w:val="00E67305"/>
    <w:rsid w:val="00E700C3"/>
    <w:rsid w:val="00E70159"/>
    <w:rsid w:val="00E73981"/>
    <w:rsid w:val="00E74821"/>
    <w:rsid w:val="00E74B07"/>
    <w:rsid w:val="00E74F9B"/>
    <w:rsid w:val="00E7563E"/>
    <w:rsid w:val="00E75960"/>
    <w:rsid w:val="00E76449"/>
    <w:rsid w:val="00E76AC5"/>
    <w:rsid w:val="00E77353"/>
    <w:rsid w:val="00E774EB"/>
    <w:rsid w:val="00E80996"/>
    <w:rsid w:val="00E80B23"/>
    <w:rsid w:val="00E80C5C"/>
    <w:rsid w:val="00E8122C"/>
    <w:rsid w:val="00E8232D"/>
    <w:rsid w:val="00E825FB"/>
    <w:rsid w:val="00E82907"/>
    <w:rsid w:val="00E83058"/>
    <w:rsid w:val="00E85569"/>
    <w:rsid w:val="00E85A9D"/>
    <w:rsid w:val="00E85EEF"/>
    <w:rsid w:val="00E86E6E"/>
    <w:rsid w:val="00E86FED"/>
    <w:rsid w:val="00E87350"/>
    <w:rsid w:val="00E87D8F"/>
    <w:rsid w:val="00E90354"/>
    <w:rsid w:val="00E90D39"/>
    <w:rsid w:val="00E90FED"/>
    <w:rsid w:val="00E919B1"/>
    <w:rsid w:val="00E92052"/>
    <w:rsid w:val="00E9246D"/>
    <w:rsid w:val="00E938DE"/>
    <w:rsid w:val="00E9411F"/>
    <w:rsid w:val="00E9480E"/>
    <w:rsid w:val="00E95E83"/>
    <w:rsid w:val="00E96CC0"/>
    <w:rsid w:val="00E97397"/>
    <w:rsid w:val="00EA04BF"/>
    <w:rsid w:val="00EA2101"/>
    <w:rsid w:val="00EA2EE9"/>
    <w:rsid w:val="00EA2FA9"/>
    <w:rsid w:val="00EA3B41"/>
    <w:rsid w:val="00EA47DD"/>
    <w:rsid w:val="00EA506E"/>
    <w:rsid w:val="00EA694D"/>
    <w:rsid w:val="00EA77E4"/>
    <w:rsid w:val="00EA78E7"/>
    <w:rsid w:val="00EA798A"/>
    <w:rsid w:val="00EB2258"/>
    <w:rsid w:val="00EB230F"/>
    <w:rsid w:val="00EB2646"/>
    <w:rsid w:val="00EB3986"/>
    <w:rsid w:val="00EB4237"/>
    <w:rsid w:val="00EB4541"/>
    <w:rsid w:val="00EB5F75"/>
    <w:rsid w:val="00EB73D1"/>
    <w:rsid w:val="00EC15D7"/>
    <w:rsid w:val="00EC1A75"/>
    <w:rsid w:val="00EC2848"/>
    <w:rsid w:val="00EC30B1"/>
    <w:rsid w:val="00EC3D07"/>
    <w:rsid w:val="00EC4EA7"/>
    <w:rsid w:val="00EC4FDE"/>
    <w:rsid w:val="00EC5A82"/>
    <w:rsid w:val="00EC6A78"/>
    <w:rsid w:val="00EC6BAD"/>
    <w:rsid w:val="00ED2CD8"/>
    <w:rsid w:val="00ED3709"/>
    <w:rsid w:val="00ED54D9"/>
    <w:rsid w:val="00ED58E9"/>
    <w:rsid w:val="00ED5D3B"/>
    <w:rsid w:val="00ED789A"/>
    <w:rsid w:val="00EE0AD0"/>
    <w:rsid w:val="00EE196E"/>
    <w:rsid w:val="00EE2D0F"/>
    <w:rsid w:val="00EE5B59"/>
    <w:rsid w:val="00EE6375"/>
    <w:rsid w:val="00EE6FBA"/>
    <w:rsid w:val="00EE7011"/>
    <w:rsid w:val="00EF1446"/>
    <w:rsid w:val="00EF14D4"/>
    <w:rsid w:val="00EF1E3E"/>
    <w:rsid w:val="00EF22FA"/>
    <w:rsid w:val="00EF4F55"/>
    <w:rsid w:val="00EF5AEC"/>
    <w:rsid w:val="00EF5E6B"/>
    <w:rsid w:val="00EF63BA"/>
    <w:rsid w:val="00F022A1"/>
    <w:rsid w:val="00F049E2"/>
    <w:rsid w:val="00F04B18"/>
    <w:rsid w:val="00F05BA7"/>
    <w:rsid w:val="00F05C7B"/>
    <w:rsid w:val="00F065D1"/>
    <w:rsid w:val="00F065D7"/>
    <w:rsid w:val="00F0704A"/>
    <w:rsid w:val="00F077EE"/>
    <w:rsid w:val="00F078A7"/>
    <w:rsid w:val="00F10058"/>
    <w:rsid w:val="00F10222"/>
    <w:rsid w:val="00F10457"/>
    <w:rsid w:val="00F10F43"/>
    <w:rsid w:val="00F1182A"/>
    <w:rsid w:val="00F12C31"/>
    <w:rsid w:val="00F1308F"/>
    <w:rsid w:val="00F140DF"/>
    <w:rsid w:val="00F14566"/>
    <w:rsid w:val="00F14E5E"/>
    <w:rsid w:val="00F15BB2"/>
    <w:rsid w:val="00F16395"/>
    <w:rsid w:val="00F173D6"/>
    <w:rsid w:val="00F17594"/>
    <w:rsid w:val="00F17DAB"/>
    <w:rsid w:val="00F17EE5"/>
    <w:rsid w:val="00F2006A"/>
    <w:rsid w:val="00F206A3"/>
    <w:rsid w:val="00F211A1"/>
    <w:rsid w:val="00F23EA4"/>
    <w:rsid w:val="00F23EAB"/>
    <w:rsid w:val="00F241AA"/>
    <w:rsid w:val="00F25986"/>
    <w:rsid w:val="00F27639"/>
    <w:rsid w:val="00F30314"/>
    <w:rsid w:val="00F30858"/>
    <w:rsid w:val="00F3090C"/>
    <w:rsid w:val="00F30C77"/>
    <w:rsid w:val="00F31CF1"/>
    <w:rsid w:val="00F32054"/>
    <w:rsid w:val="00F32622"/>
    <w:rsid w:val="00F3323C"/>
    <w:rsid w:val="00F33285"/>
    <w:rsid w:val="00F35225"/>
    <w:rsid w:val="00F3526B"/>
    <w:rsid w:val="00F370D1"/>
    <w:rsid w:val="00F373E0"/>
    <w:rsid w:val="00F3749F"/>
    <w:rsid w:val="00F405C8"/>
    <w:rsid w:val="00F419B7"/>
    <w:rsid w:val="00F41F8B"/>
    <w:rsid w:val="00F420F6"/>
    <w:rsid w:val="00F4224C"/>
    <w:rsid w:val="00F4253F"/>
    <w:rsid w:val="00F431B7"/>
    <w:rsid w:val="00F44703"/>
    <w:rsid w:val="00F452D0"/>
    <w:rsid w:val="00F473BA"/>
    <w:rsid w:val="00F473EB"/>
    <w:rsid w:val="00F47F64"/>
    <w:rsid w:val="00F502B4"/>
    <w:rsid w:val="00F5203C"/>
    <w:rsid w:val="00F520EE"/>
    <w:rsid w:val="00F52ABA"/>
    <w:rsid w:val="00F5450D"/>
    <w:rsid w:val="00F54E3E"/>
    <w:rsid w:val="00F559B2"/>
    <w:rsid w:val="00F55E96"/>
    <w:rsid w:val="00F55EF5"/>
    <w:rsid w:val="00F60CAF"/>
    <w:rsid w:val="00F61212"/>
    <w:rsid w:val="00F6146B"/>
    <w:rsid w:val="00F61A1A"/>
    <w:rsid w:val="00F61A8B"/>
    <w:rsid w:val="00F62D0B"/>
    <w:rsid w:val="00F6330A"/>
    <w:rsid w:val="00F63872"/>
    <w:rsid w:val="00F64D2C"/>
    <w:rsid w:val="00F65A44"/>
    <w:rsid w:val="00F65BE8"/>
    <w:rsid w:val="00F65C9F"/>
    <w:rsid w:val="00F669AE"/>
    <w:rsid w:val="00F67001"/>
    <w:rsid w:val="00F67CF8"/>
    <w:rsid w:val="00F70F0E"/>
    <w:rsid w:val="00F70F58"/>
    <w:rsid w:val="00F72F96"/>
    <w:rsid w:val="00F755D4"/>
    <w:rsid w:val="00F75A5E"/>
    <w:rsid w:val="00F76B54"/>
    <w:rsid w:val="00F76D33"/>
    <w:rsid w:val="00F8199F"/>
    <w:rsid w:val="00F81A57"/>
    <w:rsid w:val="00F81FA3"/>
    <w:rsid w:val="00F82797"/>
    <w:rsid w:val="00F827E5"/>
    <w:rsid w:val="00F82E53"/>
    <w:rsid w:val="00F83326"/>
    <w:rsid w:val="00F83985"/>
    <w:rsid w:val="00F83C03"/>
    <w:rsid w:val="00F852C7"/>
    <w:rsid w:val="00F86202"/>
    <w:rsid w:val="00F86875"/>
    <w:rsid w:val="00F86914"/>
    <w:rsid w:val="00F869EB"/>
    <w:rsid w:val="00F871B4"/>
    <w:rsid w:val="00F87875"/>
    <w:rsid w:val="00F9010A"/>
    <w:rsid w:val="00F9101B"/>
    <w:rsid w:val="00F91265"/>
    <w:rsid w:val="00F92E23"/>
    <w:rsid w:val="00F93630"/>
    <w:rsid w:val="00F93C98"/>
    <w:rsid w:val="00F94093"/>
    <w:rsid w:val="00F943D8"/>
    <w:rsid w:val="00F94FFE"/>
    <w:rsid w:val="00F953B2"/>
    <w:rsid w:val="00F95468"/>
    <w:rsid w:val="00F96A3A"/>
    <w:rsid w:val="00F9710D"/>
    <w:rsid w:val="00F97B10"/>
    <w:rsid w:val="00FA0410"/>
    <w:rsid w:val="00FA06C3"/>
    <w:rsid w:val="00FA0A30"/>
    <w:rsid w:val="00FA0C07"/>
    <w:rsid w:val="00FA15D0"/>
    <w:rsid w:val="00FA21D5"/>
    <w:rsid w:val="00FA2D81"/>
    <w:rsid w:val="00FA52C0"/>
    <w:rsid w:val="00FA5951"/>
    <w:rsid w:val="00FA631D"/>
    <w:rsid w:val="00FA63FE"/>
    <w:rsid w:val="00FB0D67"/>
    <w:rsid w:val="00FB1281"/>
    <w:rsid w:val="00FB1587"/>
    <w:rsid w:val="00FB24BB"/>
    <w:rsid w:val="00FB2898"/>
    <w:rsid w:val="00FB3050"/>
    <w:rsid w:val="00FB3A80"/>
    <w:rsid w:val="00FB3CF2"/>
    <w:rsid w:val="00FB3EF0"/>
    <w:rsid w:val="00FB4184"/>
    <w:rsid w:val="00FB4FB0"/>
    <w:rsid w:val="00FB5129"/>
    <w:rsid w:val="00FB596C"/>
    <w:rsid w:val="00FB5C86"/>
    <w:rsid w:val="00FB6086"/>
    <w:rsid w:val="00FB63AC"/>
    <w:rsid w:val="00FB70C4"/>
    <w:rsid w:val="00FC0326"/>
    <w:rsid w:val="00FC1738"/>
    <w:rsid w:val="00FC1975"/>
    <w:rsid w:val="00FC28EC"/>
    <w:rsid w:val="00FC31C1"/>
    <w:rsid w:val="00FC435F"/>
    <w:rsid w:val="00FC4B6A"/>
    <w:rsid w:val="00FC5513"/>
    <w:rsid w:val="00FC5B60"/>
    <w:rsid w:val="00FD022D"/>
    <w:rsid w:val="00FD030B"/>
    <w:rsid w:val="00FD07EC"/>
    <w:rsid w:val="00FD167A"/>
    <w:rsid w:val="00FD1D65"/>
    <w:rsid w:val="00FD3B9C"/>
    <w:rsid w:val="00FD3F35"/>
    <w:rsid w:val="00FD4284"/>
    <w:rsid w:val="00FD7263"/>
    <w:rsid w:val="00FE02B2"/>
    <w:rsid w:val="00FE0955"/>
    <w:rsid w:val="00FE3AA5"/>
    <w:rsid w:val="00FE3D17"/>
    <w:rsid w:val="00FE3D30"/>
    <w:rsid w:val="00FE40D2"/>
    <w:rsid w:val="00FE4120"/>
    <w:rsid w:val="00FE449D"/>
    <w:rsid w:val="00FE4532"/>
    <w:rsid w:val="00FE4AC9"/>
    <w:rsid w:val="00FE551F"/>
    <w:rsid w:val="00FE5789"/>
    <w:rsid w:val="00FE6981"/>
    <w:rsid w:val="00FE6A58"/>
    <w:rsid w:val="00FE7E33"/>
    <w:rsid w:val="00FF00E0"/>
    <w:rsid w:val="00FF0D88"/>
    <w:rsid w:val="00FF1690"/>
    <w:rsid w:val="00FF1EB3"/>
    <w:rsid w:val="00FF1FF8"/>
    <w:rsid w:val="00FF416F"/>
    <w:rsid w:val="00FF57AA"/>
    <w:rsid w:val="00FF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B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6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54F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1D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D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1D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D50"/>
    <w:rPr>
      <w:sz w:val="24"/>
      <w:szCs w:val="24"/>
    </w:rPr>
  </w:style>
  <w:style w:type="paragraph" w:styleId="NoSpacing">
    <w:name w:val="No Spacing"/>
    <w:uiPriority w:val="1"/>
    <w:qFormat/>
    <w:rsid w:val="003D2FDC"/>
    <w:rPr>
      <w:sz w:val="24"/>
      <w:szCs w:val="24"/>
    </w:rPr>
  </w:style>
  <w:style w:type="paragraph" w:customStyle="1" w:styleId="Default">
    <w:name w:val="Default"/>
    <w:rsid w:val="001671AE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D63A2A"/>
  </w:style>
  <w:style w:type="character" w:styleId="CommentReference">
    <w:name w:val="annotation reference"/>
    <w:basedOn w:val="DefaultParagraphFont"/>
    <w:uiPriority w:val="99"/>
    <w:semiHidden/>
    <w:unhideWhenUsed/>
    <w:rsid w:val="00747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5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5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5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B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6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54F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1D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D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1D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D50"/>
    <w:rPr>
      <w:sz w:val="24"/>
      <w:szCs w:val="24"/>
    </w:rPr>
  </w:style>
  <w:style w:type="paragraph" w:styleId="NoSpacing">
    <w:name w:val="No Spacing"/>
    <w:uiPriority w:val="1"/>
    <w:qFormat/>
    <w:rsid w:val="003D2FDC"/>
    <w:rPr>
      <w:sz w:val="24"/>
      <w:szCs w:val="24"/>
    </w:rPr>
  </w:style>
  <w:style w:type="paragraph" w:customStyle="1" w:styleId="Default">
    <w:name w:val="Default"/>
    <w:rsid w:val="001671AE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D63A2A"/>
  </w:style>
  <w:style w:type="character" w:styleId="CommentReference">
    <w:name w:val="annotation reference"/>
    <w:basedOn w:val="DefaultParagraphFont"/>
    <w:uiPriority w:val="99"/>
    <w:semiHidden/>
    <w:unhideWhenUsed/>
    <w:rsid w:val="00747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5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5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5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59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9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8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7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1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09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0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67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2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1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cements\My%20CV\format_consult_6(informatio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AFF91-3711-43A1-946A-13B55C85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format_consult_6(information)</Template>
  <TotalTime>29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RACHANA MANE rachana</vt:lpstr>
    </vt:vector>
  </TitlesOfParts>
  <Company>rachana mane</Company>
  <LinksUpToDate>false</LinksUpToDate>
  <CharactersWithSpaces>5640</CharactersWithSpaces>
  <SharedDoc>false</SharedDoc>
  <HLinks>
    <vt:vector size="6" baseType="variant">
      <vt:variant>
        <vt:i4>7667726</vt:i4>
      </vt:variant>
      <vt:variant>
        <vt:i4>0</vt:i4>
      </vt:variant>
      <vt:variant>
        <vt:i4>0</vt:i4>
      </vt:variant>
      <vt:variant>
        <vt:i4>5</vt:i4>
      </vt:variant>
      <vt:variant>
        <vt:lpwstr>mailto:rachana.mane@gmail.com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RACHANA MANE rachana</dc:title>
  <dc:creator>Rachana</dc:creator>
  <cp:lastModifiedBy>Swati</cp:lastModifiedBy>
  <cp:revision>3</cp:revision>
  <cp:lastPrinted>2013-03-16T11:59:00Z</cp:lastPrinted>
  <dcterms:created xsi:type="dcterms:W3CDTF">2013-08-29T08:01:00Z</dcterms:created>
  <dcterms:modified xsi:type="dcterms:W3CDTF">2013-08-29T08:22:00Z</dcterms:modified>
</cp:coreProperties>
</file>